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CD" w:rsidRDefault="006F7480" w:rsidP="005F33ED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F33ED">
        <w:rPr>
          <w:rFonts w:ascii="Times New Roman" w:hAnsi="Times New Roman" w:cs="Times New Roman"/>
          <w:sz w:val="28"/>
          <w:szCs w:val="28"/>
        </w:rPr>
        <w:tab/>
      </w:r>
      <w:r w:rsidR="005F33ED" w:rsidRPr="005F33ED">
        <w:rPr>
          <w:rFonts w:ascii="Times New Roman" w:hAnsi="Times New Roman" w:cs="Times New Roman"/>
          <w:sz w:val="28"/>
          <w:szCs w:val="28"/>
        </w:rPr>
        <w:t>Приложение 1</w:t>
      </w:r>
    </w:p>
    <w:p w:rsidR="005F33ED" w:rsidRDefault="005F33ED" w:rsidP="005F33ED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F33ED" w:rsidRPr="005F33ED" w:rsidRDefault="005F33ED" w:rsidP="005F33E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1:</w:t>
      </w:r>
    </w:p>
    <w:tbl>
      <w:tblPr>
        <w:tblpPr w:leftFromText="180" w:rightFromText="180" w:vertAnchor="text" w:horzAnchor="margin" w:tblpXSpec="center" w:tblpY="174"/>
        <w:tblW w:w="16301" w:type="dxa"/>
        <w:tblLook w:val="04A0" w:firstRow="1" w:lastRow="0" w:firstColumn="1" w:lastColumn="0" w:noHBand="0" w:noVBand="1"/>
      </w:tblPr>
      <w:tblGrid>
        <w:gridCol w:w="740"/>
        <w:gridCol w:w="2487"/>
        <w:gridCol w:w="1701"/>
        <w:gridCol w:w="1477"/>
        <w:gridCol w:w="1500"/>
        <w:gridCol w:w="1701"/>
        <w:gridCol w:w="1559"/>
        <w:gridCol w:w="2096"/>
        <w:gridCol w:w="1500"/>
        <w:gridCol w:w="1540"/>
      </w:tblGrid>
      <w:tr w:rsidR="008A648C" w:rsidRPr="008A648C" w:rsidTr="005F33ED">
        <w:trPr>
          <w:trHeight w:val="828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Группа товаров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F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Номенклатура</w:t>
            </w:r>
            <w:r w:rsidRPr="00E359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Объем, тонн (либо "Вес, кг")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поставщика, руб.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Наценка (валовой доход), руб.</w:t>
            </w:r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реализации без НДС, руб.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НДС, руб.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648C" w:rsidRPr="008A648C" w:rsidRDefault="008A648C" w:rsidP="00FC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реализации с НДС, руб.</w:t>
            </w:r>
          </w:p>
        </w:tc>
      </w:tr>
      <w:tr w:rsidR="008A648C" w:rsidRPr="008A648C" w:rsidTr="00B241CD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B241CD" w:rsidP="00B2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A648C" w:rsidRPr="008A648C" w:rsidTr="00B241CD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48C" w:rsidRPr="008A648C" w:rsidRDefault="008A648C" w:rsidP="008A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A648C" w:rsidRPr="008A648C" w:rsidRDefault="008A648C" w:rsidP="008A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A648C" w:rsidRPr="008A648C" w:rsidTr="008A648C">
        <w:trPr>
          <w:trHeight w:val="300"/>
        </w:trPr>
        <w:tc>
          <w:tcPr>
            <w:tcW w:w="49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648C" w:rsidRPr="008A648C" w:rsidRDefault="008A648C" w:rsidP="00FC2D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6F7480" w:rsidRDefault="006F7480" w:rsidP="00FC2D5C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2D5C" w:rsidRPr="005F33ED" w:rsidRDefault="005F33ED" w:rsidP="005F33E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3ED">
        <w:rPr>
          <w:rFonts w:ascii="Times New Roman" w:hAnsi="Times New Roman" w:cs="Times New Roman"/>
          <w:sz w:val="28"/>
          <w:szCs w:val="28"/>
        </w:rPr>
        <w:t>Форма 2:</w:t>
      </w:r>
    </w:p>
    <w:tbl>
      <w:tblPr>
        <w:tblpPr w:leftFromText="180" w:rightFromText="180" w:vertAnchor="text" w:horzAnchor="margin" w:tblpXSpec="center" w:tblpY="174"/>
        <w:tblW w:w="16301" w:type="dxa"/>
        <w:tblLook w:val="04A0" w:firstRow="1" w:lastRow="0" w:firstColumn="1" w:lastColumn="0" w:noHBand="0" w:noVBand="1"/>
      </w:tblPr>
      <w:tblGrid>
        <w:gridCol w:w="740"/>
        <w:gridCol w:w="2487"/>
        <w:gridCol w:w="1701"/>
        <w:gridCol w:w="1477"/>
        <w:gridCol w:w="1500"/>
        <w:gridCol w:w="1701"/>
        <w:gridCol w:w="1559"/>
        <w:gridCol w:w="2096"/>
        <w:gridCol w:w="1500"/>
        <w:gridCol w:w="1540"/>
      </w:tblGrid>
      <w:tr w:rsidR="00FC2D5C" w:rsidRPr="008A648C" w:rsidTr="005F33ED">
        <w:trPr>
          <w:trHeight w:val="833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Группа товаров</w:t>
            </w: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Объем, тонн (либо "Вес, кг")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поставщика, руб.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Наценка (валовой доход), руб.</w:t>
            </w:r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реализации без НДС, руб.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НДС, руб.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D5C" w:rsidRPr="008A648C" w:rsidRDefault="00FC2D5C" w:rsidP="005F3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реализации с НДС, руб.</w:t>
            </w:r>
          </w:p>
        </w:tc>
      </w:tr>
      <w:tr w:rsidR="00FC2D5C" w:rsidRPr="008A648C" w:rsidTr="00FB3D16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FC2D5C" w:rsidRPr="008A648C" w:rsidTr="00FC2D5C">
        <w:trPr>
          <w:trHeight w:val="30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D5C" w:rsidRPr="008A648C" w:rsidRDefault="00FC2D5C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C2D5C" w:rsidRPr="008A648C" w:rsidTr="00FC2D5C">
        <w:trPr>
          <w:trHeight w:val="300"/>
        </w:trPr>
        <w:tc>
          <w:tcPr>
            <w:tcW w:w="4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5C" w:rsidRPr="008A648C" w:rsidRDefault="00FC2D5C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9C4FE3" w:rsidRDefault="009C4FE3" w:rsidP="0093388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33ED" w:rsidRPr="005F33ED" w:rsidRDefault="005F33ED" w:rsidP="0093388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ED">
        <w:rPr>
          <w:rFonts w:ascii="Times New Roman" w:hAnsi="Times New Roman" w:cs="Times New Roman"/>
          <w:sz w:val="28"/>
          <w:szCs w:val="28"/>
        </w:rPr>
        <w:t>Форма 3:</w:t>
      </w:r>
    </w:p>
    <w:tbl>
      <w:tblPr>
        <w:tblStyle w:val="a4"/>
        <w:tblW w:w="16302" w:type="dxa"/>
        <w:tblInd w:w="-743" w:type="dxa"/>
        <w:tblLook w:val="04A0" w:firstRow="1" w:lastRow="0" w:firstColumn="1" w:lastColumn="0" w:noHBand="0" w:noVBand="1"/>
      </w:tblPr>
      <w:tblGrid>
        <w:gridCol w:w="709"/>
        <w:gridCol w:w="4253"/>
        <w:gridCol w:w="4678"/>
        <w:gridCol w:w="4898"/>
        <w:gridCol w:w="1764"/>
      </w:tblGrid>
      <w:tr w:rsidR="00966060" w:rsidTr="00966060">
        <w:trPr>
          <w:trHeight w:val="438"/>
        </w:trPr>
        <w:tc>
          <w:tcPr>
            <w:tcW w:w="709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товаров</w:t>
            </w:r>
          </w:p>
        </w:tc>
        <w:tc>
          <w:tcPr>
            <w:tcW w:w="4678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Валовой доход январь-июнь 2021, руб.</w:t>
            </w:r>
          </w:p>
        </w:tc>
        <w:tc>
          <w:tcPr>
            <w:tcW w:w="4898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Валовой доход январь-июнь 2022, руб.</w:t>
            </w:r>
          </w:p>
        </w:tc>
        <w:tc>
          <w:tcPr>
            <w:tcW w:w="1764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роста, %</w:t>
            </w:r>
          </w:p>
        </w:tc>
      </w:tr>
      <w:tr w:rsidR="00966060" w:rsidTr="00966060">
        <w:tc>
          <w:tcPr>
            <w:tcW w:w="709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98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4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6060" w:rsidTr="00966060">
        <w:tc>
          <w:tcPr>
            <w:tcW w:w="709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8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:rsidR="00966060" w:rsidRDefault="00966060" w:rsidP="009C4F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060" w:rsidTr="00966060">
        <w:tc>
          <w:tcPr>
            <w:tcW w:w="709" w:type="dxa"/>
          </w:tcPr>
          <w:p w:rsidR="00966060" w:rsidRDefault="00966060" w:rsidP="009C4FE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966060" w:rsidRDefault="00966060" w:rsidP="009C4FE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8" w:type="dxa"/>
          </w:tcPr>
          <w:p w:rsidR="00966060" w:rsidRDefault="00966060" w:rsidP="0093388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8" w:type="dxa"/>
          </w:tcPr>
          <w:p w:rsidR="00966060" w:rsidRDefault="00966060" w:rsidP="0093388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:rsidR="00966060" w:rsidRDefault="00966060" w:rsidP="0093388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4FE3" w:rsidRPr="00FC2D5C" w:rsidRDefault="009C4FE3" w:rsidP="0093388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D1713" w:rsidRPr="005F33ED" w:rsidRDefault="005F33ED" w:rsidP="004F162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F33ED">
        <w:rPr>
          <w:rFonts w:ascii="Times New Roman" w:hAnsi="Times New Roman" w:cs="Times New Roman"/>
          <w:sz w:val="28"/>
          <w:szCs w:val="28"/>
        </w:rPr>
        <w:t>Форма 4:</w:t>
      </w:r>
    </w:p>
    <w:tbl>
      <w:tblPr>
        <w:tblpPr w:leftFromText="180" w:rightFromText="180" w:vertAnchor="text" w:horzAnchor="margin" w:tblpXSpec="center" w:tblpY="174"/>
        <w:tblW w:w="16296" w:type="dxa"/>
        <w:tblLook w:val="04A0" w:firstRow="1" w:lastRow="0" w:firstColumn="1" w:lastColumn="0" w:noHBand="0" w:noVBand="1"/>
      </w:tblPr>
      <w:tblGrid>
        <w:gridCol w:w="675"/>
        <w:gridCol w:w="3046"/>
        <w:gridCol w:w="1701"/>
        <w:gridCol w:w="1984"/>
        <w:gridCol w:w="2195"/>
        <w:gridCol w:w="1559"/>
        <w:gridCol w:w="2096"/>
        <w:gridCol w:w="1500"/>
        <w:gridCol w:w="1540"/>
      </w:tblGrid>
      <w:tr w:rsidR="00FD1713" w:rsidRPr="008A648C" w:rsidTr="00966060">
        <w:trPr>
          <w:trHeight w:val="831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0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Бренд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Объем, тонн (либо "Вес, кг")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поставщика, руб.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Наценка (валовой доход), руб.</w:t>
            </w:r>
          </w:p>
        </w:tc>
        <w:tc>
          <w:tcPr>
            <w:tcW w:w="20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реализации без НДС, руб.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НДС, руб.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713" w:rsidRPr="008A648C" w:rsidRDefault="00FD1713" w:rsidP="004F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реализации с НДС, руб.</w:t>
            </w:r>
          </w:p>
        </w:tc>
      </w:tr>
      <w:tr w:rsidR="00FD1713" w:rsidRPr="008A648C" w:rsidTr="00966060">
        <w:trPr>
          <w:trHeight w:val="30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FD1713" w:rsidRPr="008A648C" w:rsidTr="00966060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713" w:rsidRPr="008A648C" w:rsidRDefault="00FD1713" w:rsidP="00FB3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6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D1713" w:rsidRPr="008A648C" w:rsidTr="00966060">
        <w:trPr>
          <w:trHeight w:val="300"/>
        </w:trPr>
        <w:tc>
          <w:tcPr>
            <w:tcW w:w="3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713" w:rsidRPr="008A648C" w:rsidRDefault="00FD1713" w:rsidP="00FD17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713" w:rsidRPr="008A648C" w:rsidRDefault="00FD1713" w:rsidP="00FB3D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F7480" w:rsidRPr="00DF791C" w:rsidRDefault="006F7480" w:rsidP="006F748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6F7480" w:rsidRPr="00DF791C" w:rsidSect="004F162D">
      <w:pgSz w:w="16838" w:h="11906" w:orient="landscape"/>
      <w:pgMar w:top="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771"/>
    <w:multiLevelType w:val="hybridMultilevel"/>
    <w:tmpl w:val="1B9CA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08"/>
    <w:rsid w:val="001457AF"/>
    <w:rsid w:val="003549C0"/>
    <w:rsid w:val="004F162D"/>
    <w:rsid w:val="005E7F4E"/>
    <w:rsid w:val="005F33ED"/>
    <w:rsid w:val="00606208"/>
    <w:rsid w:val="006D06DC"/>
    <w:rsid w:val="006F7480"/>
    <w:rsid w:val="008A648C"/>
    <w:rsid w:val="0093388E"/>
    <w:rsid w:val="00966060"/>
    <w:rsid w:val="009C4FE3"/>
    <w:rsid w:val="00A667CA"/>
    <w:rsid w:val="00AE5C7C"/>
    <w:rsid w:val="00B241CD"/>
    <w:rsid w:val="00B87F84"/>
    <w:rsid w:val="00D06F72"/>
    <w:rsid w:val="00D12A21"/>
    <w:rsid w:val="00DF791C"/>
    <w:rsid w:val="00E35947"/>
    <w:rsid w:val="00F51500"/>
    <w:rsid w:val="00FC2D5C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88E"/>
    <w:pPr>
      <w:ind w:left="720"/>
      <w:contextualSpacing/>
    </w:pPr>
  </w:style>
  <w:style w:type="table" w:styleId="a4">
    <w:name w:val="Table Grid"/>
    <w:basedOn w:val="a1"/>
    <w:uiPriority w:val="59"/>
    <w:rsid w:val="009C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88E"/>
    <w:pPr>
      <w:ind w:left="720"/>
      <w:contextualSpacing/>
    </w:pPr>
  </w:style>
  <w:style w:type="table" w:styleId="a4">
    <w:name w:val="Table Grid"/>
    <w:basedOn w:val="a1"/>
    <w:uiPriority w:val="59"/>
    <w:rsid w:val="009C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DAEAC-51E8-40EB-BC2A-7AA34E59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2534638A</Template>
  <TotalTime>0</TotalTime>
  <Pages>1</Pages>
  <Words>144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Кашевич Виктория Анатольевна</dc:creator>
  <cp:lastModifiedBy>Екименко Алексей Николаевич</cp:lastModifiedBy>
  <cp:revision>2</cp:revision>
  <dcterms:created xsi:type="dcterms:W3CDTF">2022-08-03T10:30:00Z</dcterms:created>
  <dcterms:modified xsi:type="dcterms:W3CDTF">2022-08-03T10:30:00Z</dcterms:modified>
</cp:coreProperties>
</file>