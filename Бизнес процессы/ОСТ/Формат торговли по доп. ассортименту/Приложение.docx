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1A99" w:rsidRDefault="006009E8" w:rsidP="006009E8">
      <w:pPr>
        <w:jc w:val="right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Приложение</w:t>
      </w:r>
    </w:p>
    <w:p w:rsidR="006009E8" w:rsidRDefault="006009E8" w:rsidP="00A97EDF">
      <w:pPr>
        <w:pStyle w:val="a3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A97EDF">
        <w:rPr>
          <w:rFonts w:ascii="Times New Roman" w:hAnsi="Times New Roman" w:cs="Times New Roman"/>
          <w:sz w:val="28"/>
          <w:szCs w:val="28"/>
        </w:rPr>
        <w:t>В КИС «Нефтепродуктообеспечение» карточку элемента справочника</w:t>
      </w:r>
      <w:r w:rsidR="00327B0B" w:rsidRPr="00A97EDF">
        <w:rPr>
          <w:rFonts w:ascii="Times New Roman" w:hAnsi="Times New Roman" w:cs="Times New Roman"/>
          <w:sz w:val="28"/>
          <w:szCs w:val="28"/>
        </w:rPr>
        <w:t xml:space="preserve"> «Комплексы АЗС»</w:t>
      </w:r>
      <w:r w:rsidR="005D760C" w:rsidRPr="00A97EDF">
        <w:rPr>
          <w:rFonts w:ascii="Times New Roman" w:hAnsi="Times New Roman" w:cs="Times New Roman"/>
          <w:sz w:val="28"/>
          <w:szCs w:val="28"/>
        </w:rPr>
        <w:t xml:space="preserve"> необходимо дополнить новым реквизитом «Формат торговли по дополнительному ассортименту», который будет являться ссылкой на одноименный справочник. </w:t>
      </w:r>
    </w:p>
    <w:p w:rsidR="00A97EDF" w:rsidRPr="00A97EDF" w:rsidRDefault="00A97EDF" w:rsidP="00A97EDF">
      <w:pPr>
        <w:pStyle w:val="a3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A97EDF">
        <w:rPr>
          <w:rFonts w:ascii="Times New Roman" w:hAnsi="Times New Roman" w:cs="Times New Roman"/>
          <w:sz w:val="28"/>
          <w:szCs w:val="28"/>
        </w:rPr>
        <w:t>Структура справочника «Форматы торговли по дополнительному ассортименту»: Код, Наименование.</w:t>
      </w:r>
    </w:p>
    <w:p w:rsidR="00212FEA" w:rsidRDefault="00FC78C1" w:rsidP="00A97EDF">
      <w:pPr>
        <w:pStyle w:val="a3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12FEA">
        <w:rPr>
          <w:rFonts w:ascii="Times New Roman" w:hAnsi="Times New Roman" w:cs="Times New Roman"/>
          <w:sz w:val="28"/>
          <w:szCs w:val="28"/>
        </w:rPr>
        <w:t xml:space="preserve">Новый признак </w:t>
      </w:r>
      <w:r w:rsidR="0022784B" w:rsidRPr="00212FEA">
        <w:rPr>
          <w:rFonts w:ascii="Times New Roman" w:hAnsi="Times New Roman" w:cs="Times New Roman"/>
          <w:sz w:val="28"/>
          <w:szCs w:val="28"/>
        </w:rPr>
        <w:t>должен</w:t>
      </w:r>
      <w:r w:rsidR="00A86AEA" w:rsidRPr="00212FEA">
        <w:rPr>
          <w:rFonts w:ascii="Times New Roman" w:hAnsi="Times New Roman" w:cs="Times New Roman"/>
          <w:sz w:val="28"/>
          <w:szCs w:val="28"/>
        </w:rPr>
        <w:t xml:space="preserve"> быть доступен в настройке отборов и группировок в</w:t>
      </w:r>
      <w:r w:rsidR="00E2294C">
        <w:rPr>
          <w:rFonts w:ascii="Times New Roman" w:hAnsi="Times New Roman" w:cs="Times New Roman"/>
          <w:sz w:val="28"/>
          <w:szCs w:val="28"/>
        </w:rPr>
        <w:t>о всех</w:t>
      </w:r>
      <w:r w:rsidR="00A86AEA" w:rsidRPr="00212FEA">
        <w:rPr>
          <w:rFonts w:ascii="Times New Roman" w:hAnsi="Times New Roman" w:cs="Times New Roman"/>
          <w:sz w:val="28"/>
          <w:szCs w:val="28"/>
        </w:rPr>
        <w:t xml:space="preserve"> отчетах</w:t>
      </w:r>
      <w:r w:rsidR="00E2294C">
        <w:rPr>
          <w:rFonts w:ascii="Times New Roman" w:hAnsi="Times New Roman" w:cs="Times New Roman"/>
          <w:sz w:val="28"/>
          <w:szCs w:val="28"/>
        </w:rPr>
        <w:t xml:space="preserve"> (где имеется </w:t>
      </w:r>
      <w:r w:rsidR="00734483">
        <w:rPr>
          <w:rFonts w:ascii="Times New Roman" w:hAnsi="Times New Roman" w:cs="Times New Roman"/>
          <w:sz w:val="28"/>
          <w:szCs w:val="28"/>
        </w:rPr>
        <w:t>поле «</w:t>
      </w:r>
      <w:r w:rsidR="00E2294C">
        <w:rPr>
          <w:rFonts w:ascii="Times New Roman" w:hAnsi="Times New Roman" w:cs="Times New Roman"/>
          <w:sz w:val="28"/>
          <w:szCs w:val="28"/>
        </w:rPr>
        <w:t>Комплекс АЗС</w:t>
      </w:r>
      <w:r w:rsidR="00734483">
        <w:rPr>
          <w:rFonts w:ascii="Times New Roman" w:hAnsi="Times New Roman" w:cs="Times New Roman"/>
          <w:sz w:val="28"/>
          <w:szCs w:val="28"/>
        </w:rPr>
        <w:t>»</w:t>
      </w:r>
      <w:r w:rsidR="00B7788C" w:rsidRPr="00B7788C">
        <w:rPr>
          <w:rFonts w:ascii="Times New Roman" w:hAnsi="Times New Roman" w:cs="Times New Roman"/>
          <w:sz w:val="28"/>
          <w:szCs w:val="28"/>
        </w:rPr>
        <w:t xml:space="preserve"> </w:t>
      </w:r>
      <w:r w:rsidR="00B7788C">
        <w:rPr>
          <w:rFonts w:ascii="Times New Roman" w:hAnsi="Times New Roman" w:cs="Times New Roman"/>
          <w:sz w:val="28"/>
          <w:szCs w:val="28"/>
        </w:rPr>
        <w:t>либо «Склад»</w:t>
      </w:r>
      <w:r w:rsidR="00E2294C">
        <w:rPr>
          <w:rFonts w:ascii="Times New Roman" w:hAnsi="Times New Roman" w:cs="Times New Roman"/>
          <w:sz w:val="28"/>
          <w:szCs w:val="28"/>
        </w:rPr>
        <w:t>)</w:t>
      </w:r>
      <w:r w:rsidR="00A86AEA" w:rsidRPr="00212FEA">
        <w:rPr>
          <w:rFonts w:ascii="Times New Roman" w:hAnsi="Times New Roman" w:cs="Times New Roman"/>
          <w:sz w:val="28"/>
          <w:szCs w:val="28"/>
        </w:rPr>
        <w:t xml:space="preserve"> </w:t>
      </w:r>
      <w:r w:rsidR="00A86AEA" w:rsidRPr="00212F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 </w:t>
      </w:r>
      <w:r w:rsidR="00550D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движениях </w:t>
      </w:r>
      <w:r w:rsidR="00A86AEA" w:rsidRPr="00212F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остатках </w:t>
      </w:r>
      <w:r w:rsidR="00E229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сопутствующих товаров </w:t>
      </w:r>
      <w:r w:rsidR="00A86AEA" w:rsidRPr="00212FEA">
        <w:rPr>
          <w:rFonts w:ascii="Times New Roman" w:hAnsi="Times New Roman" w:cs="Times New Roman"/>
          <w:sz w:val="28"/>
          <w:szCs w:val="28"/>
        </w:rPr>
        <w:t>КИС «Нефтепродуктообеспечение»</w:t>
      </w:r>
      <w:r w:rsidR="009C18E9">
        <w:rPr>
          <w:rFonts w:ascii="Times New Roman" w:hAnsi="Times New Roman" w:cs="Times New Roman"/>
          <w:sz w:val="28"/>
          <w:szCs w:val="28"/>
        </w:rPr>
        <w:t xml:space="preserve"> </w:t>
      </w:r>
      <w:r w:rsidR="00E2294C">
        <w:rPr>
          <w:rFonts w:ascii="Times New Roman" w:hAnsi="Times New Roman" w:cs="Times New Roman"/>
          <w:sz w:val="28"/>
          <w:szCs w:val="28"/>
        </w:rPr>
        <w:t xml:space="preserve">конфигурации ПОН </w:t>
      </w:r>
      <w:r w:rsidR="00887CEC">
        <w:rPr>
          <w:rFonts w:ascii="Times New Roman" w:hAnsi="Times New Roman" w:cs="Times New Roman"/>
          <w:sz w:val="28"/>
          <w:szCs w:val="28"/>
        </w:rPr>
        <w:t xml:space="preserve">в интерфейсах «Учет товаров» и </w:t>
      </w:r>
      <w:r w:rsidR="00E2294C">
        <w:rPr>
          <w:rFonts w:ascii="Times New Roman" w:hAnsi="Times New Roman" w:cs="Times New Roman"/>
          <w:sz w:val="28"/>
          <w:szCs w:val="28"/>
        </w:rPr>
        <w:t xml:space="preserve">«Управление торговлей сопутствующими товарами», а также всех отчетах </w:t>
      </w:r>
      <w:r w:rsidR="00E2294C" w:rsidRPr="00212FEA">
        <w:rPr>
          <w:rFonts w:ascii="Times New Roman" w:hAnsi="Times New Roman" w:cs="Times New Roman"/>
          <w:sz w:val="28"/>
          <w:szCs w:val="28"/>
        </w:rPr>
        <w:t>КИС «Нефтепродуктообеспечение»</w:t>
      </w:r>
      <w:r w:rsidR="00E2294C">
        <w:rPr>
          <w:rFonts w:ascii="Times New Roman" w:hAnsi="Times New Roman" w:cs="Times New Roman"/>
          <w:sz w:val="28"/>
          <w:szCs w:val="28"/>
        </w:rPr>
        <w:t xml:space="preserve"> конфигурации ЦА</w:t>
      </w:r>
      <w:r w:rsidR="00D73B58">
        <w:rPr>
          <w:rFonts w:ascii="Times New Roman" w:hAnsi="Times New Roman" w:cs="Times New Roman"/>
          <w:sz w:val="28"/>
          <w:szCs w:val="28"/>
        </w:rPr>
        <w:t>.</w:t>
      </w:r>
    </w:p>
    <w:p w:rsidR="00A97EDF" w:rsidRPr="00212FEA" w:rsidRDefault="00A97EDF" w:rsidP="00A97EDF">
      <w:pPr>
        <w:pStyle w:val="a3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12FEA">
        <w:rPr>
          <w:rFonts w:ascii="Times New Roman" w:hAnsi="Times New Roman" w:cs="Times New Roman"/>
          <w:sz w:val="28"/>
          <w:szCs w:val="28"/>
        </w:rPr>
        <w:t xml:space="preserve">Признак «Формат торговли по дополнительному ассортименту» должен выгружаться в системы аналитики </w:t>
      </w:r>
      <w:r w:rsidRPr="00212FEA">
        <w:rPr>
          <w:rFonts w:ascii="Times New Roman" w:hAnsi="Times New Roman" w:cs="Times New Roman"/>
          <w:sz w:val="28"/>
          <w:szCs w:val="28"/>
          <w:lang w:val="en-US"/>
        </w:rPr>
        <w:t>SAP</w:t>
      </w:r>
      <w:r w:rsidRPr="00212FEA">
        <w:rPr>
          <w:rFonts w:ascii="Times New Roman" w:hAnsi="Times New Roman" w:cs="Times New Roman"/>
          <w:sz w:val="28"/>
          <w:szCs w:val="28"/>
        </w:rPr>
        <w:t xml:space="preserve"> </w:t>
      </w:r>
      <w:r w:rsidRPr="00212FEA">
        <w:rPr>
          <w:rFonts w:ascii="Times New Roman" w:hAnsi="Times New Roman" w:cs="Times New Roman"/>
          <w:sz w:val="28"/>
          <w:szCs w:val="28"/>
          <w:lang w:val="en-US"/>
        </w:rPr>
        <w:t>BI</w:t>
      </w:r>
      <w:r w:rsidRPr="00212FEA">
        <w:rPr>
          <w:rFonts w:ascii="Times New Roman" w:hAnsi="Times New Roman" w:cs="Times New Roman"/>
          <w:sz w:val="28"/>
          <w:szCs w:val="28"/>
        </w:rPr>
        <w:t xml:space="preserve"> </w:t>
      </w:r>
      <w:r w:rsidR="00647380">
        <w:rPr>
          <w:rFonts w:ascii="Times New Roman" w:hAnsi="Times New Roman" w:cs="Times New Roman"/>
          <w:sz w:val="28"/>
          <w:szCs w:val="28"/>
        </w:rPr>
        <w:t xml:space="preserve">(дополнить в основные </w:t>
      </w:r>
      <w:r w:rsidR="00647380">
        <w:rPr>
          <w:rFonts w:ascii="Times New Roman" w:hAnsi="Times New Roman" w:cs="Times New Roman"/>
          <w:sz w:val="28"/>
          <w:szCs w:val="28"/>
          <w:lang w:val="en-US"/>
        </w:rPr>
        <w:t>Bex</w:t>
      </w:r>
      <w:r w:rsidR="00647380">
        <w:rPr>
          <w:rFonts w:ascii="Times New Roman" w:hAnsi="Times New Roman" w:cs="Times New Roman"/>
          <w:sz w:val="28"/>
          <w:szCs w:val="28"/>
        </w:rPr>
        <w:t xml:space="preserve">) </w:t>
      </w:r>
      <w:r w:rsidRPr="00212FEA">
        <w:rPr>
          <w:rFonts w:ascii="Times New Roman" w:hAnsi="Times New Roman" w:cs="Times New Roman"/>
          <w:sz w:val="28"/>
          <w:szCs w:val="28"/>
        </w:rPr>
        <w:t xml:space="preserve">и </w:t>
      </w:r>
      <w:r w:rsidRPr="00212FEA">
        <w:rPr>
          <w:rFonts w:ascii="Times New Roman" w:hAnsi="Times New Roman" w:cs="Times New Roman"/>
          <w:sz w:val="28"/>
          <w:szCs w:val="28"/>
          <w:lang w:val="en-US"/>
        </w:rPr>
        <w:t>QlikView</w:t>
      </w:r>
      <w:r w:rsidR="00E2294C">
        <w:rPr>
          <w:rFonts w:ascii="Times New Roman" w:hAnsi="Times New Roman" w:cs="Times New Roman"/>
          <w:sz w:val="28"/>
          <w:szCs w:val="28"/>
        </w:rPr>
        <w:t xml:space="preserve"> с привязкой к комплексам </w:t>
      </w:r>
      <w:r w:rsidR="001B4032">
        <w:rPr>
          <w:rFonts w:ascii="Times New Roman" w:hAnsi="Times New Roman" w:cs="Times New Roman"/>
          <w:sz w:val="28"/>
          <w:szCs w:val="28"/>
        </w:rPr>
        <w:t>и АЗС,</w:t>
      </w:r>
      <w:r w:rsidRPr="00212FEA">
        <w:rPr>
          <w:rFonts w:ascii="Times New Roman" w:hAnsi="Times New Roman" w:cs="Times New Roman"/>
          <w:sz w:val="28"/>
          <w:szCs w:val="28"/>
        </w:rPr>
        <w:t xml:space="preserve"> позволять формировать отчеты с его использованием</w:t>
      </w:r>
      <w:r w:rsidR="00E2294C">
        <w:rPr>
          <w:rFonts w:ascii="Times New Roman" w:hAnsi="Times New Roman" w:cs="Times New Roman"/>
          <w:sz w:val="28"/>
          <w:szCs w:val="28"/>
        </w:rPr>
        <w:t xml:space="preserve"> в качестве разрезов данных и фильтров отчетов</w:t>
      </w:r>
      <w:r w:rsidRPr="00212FE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A5536" w:rsidRDefault="00FA5536" w:rsidP="00327B0B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</w:p>
    <w:p w:rsidR="00327B0B" w:rsidRPr="00CB7F23" w:rsidRDefault="00327B0B" w:rsidP="006009E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009E8" w:rsidRPr="006009E8" w:rsidRDefault="006009E8" w:rsidP="006009E8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6009E8" w:rsidRPr="006009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2B03FA"/>
    <w:multiLevelType w:val="hybridMultilevel"/>
    <w:tmpl w:val="C088A03A"/>
    <w:lvl w:ilvl="0" w:tplc="7CF8A4A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2A9E"/>
    <w:rsid w:val="000501F5"/>
    <w:rsid w:val="00113C9B"/>
    <w:rsid w:val="001B4032"/>
    <w:rsid w:val="00212FEA"/>
    <w:rsid w:val="0022784B"/>
    <w:rsid w:val="00322945"/>
    <w:rsid w:val="00327B0B"/>
    <w:rsid w:val="00345A7D"/>
    <w:rsid w:val="00382A9E"/>
    <w:rsid w:val="003918C8"/>
    <w:rsid w:val="003934C7"/>
    <w:rsid w:val="00502B05"/>
    <w:rsid w:val="00550DAF"/>
    <w:rsid w:val="005D760C"/>
    <w:rsid w:val="006009E8"/>
    <w:rsid w:val="00647380"/>
    <w:rsid w:val="00734483"/>
    <w:rsid w:val="00845A01"/>
    <w:rsid w:val="00887CEC"/>
    <w:rsid w:val="008B1A99"/>
    <w:rsid w:val="00922B58"/>
    <w:rsid w:val="00980F2E"/>
    <w:rsid w:val="009C18E9"/>
    <w:rsid w:val="00A86AEA"/>
    <w:rsid w:val="00A97EDF"/>
    <w:rsid w:val="00B7788C"/>
    <w:rsid w:val="00CB7F23"/>
    <w:rsid w:val="00D73B58"/>
    <w:rsid w:val="00E2294C"/>
    <w:rsid w:val="00EE51AC"/>
    <w:rsid w:val="00FA5536"/>
    <w:rsid w:val="00FC78C1"/>
    <w:rsid w:val="00FF6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7E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7E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E7BE6992</Template>
  <TotalTime>0</TotalTime>
  <Pages>1</Pages>
  <Words>146</Words>
  <Characters>833</Characters>
  <Application>Microsoft Office Word</Application>
  <DocSecurity>4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Вольская Евгения Анатольевна</dc:creator>
  <cp:lastModifiedBy>Екименко Алексей Николаевич</cp:lastModifiedBy>
  <cp:revision>2</cp:revision>
  <dcterms:created xsi:type="dcterms:W3CDTF">2023-06-02T06:37:00Z</dcterms:created>
  <dcterms:modified xsi:type="dcterms:W3CDTF">2023-06-02T06:37:00Z</dcterms:modified>
</cp:coreProperties>
</file>