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21" w:rsidRPr="00035EAC" w:rsidRDefault="007E3409" w:rsidP="00930143">
      <w:pPr>
        <w:pStyle w:val="aa"/>
        <w:jc w:val="center"/>
        <w:rPr>
          <w:rFonts w:ascii="Times New Roman" w:hAnsi="Times New Roman"/>
          <w:spacing w:val="-8"/>
          <w:sz w:val="24"/>
          <w:u w:val="none"/>
        </w:rPr>
      </w:pPr>
      <w:bookmarkStart w:id="0" w:name="_GoBack"/>
      <w:bookmarkEnd w:id="0"/>
      <w:r w:rsidRPr="00035EAC">
        <w:rPr>
          <w:rFonts w:ascii="Times New Roman" w:hAnsi="Times New Roman"/>
          <w:spacing w:val="-8"/>
          <w:sz w:val="24"/>
          <w:u w:val="none"/>
        </w:rPr>
        <w:t>Требования к промежуточной базе</w:t>
      </w:r>
      <w:r w:rsidR="00930143" w:rsidRPr="00930143">
        <w:rPr>
          <w:rFonts w:ascii="Times New Roman" w:hAnsi="Times New Roman"/>
          <w:spacing w:val="-8"/>
          <w:sz w:val="24"/>
          <w:u w:val="none"/>
        </w:rPr>
        <w:t xml:space="preserve"> </w:t>
      </w:r>
      <w:r w:rsidR="00930143">
        <w:rPr>
          <w:rFonts w:ascii="Times New Roman" w:hAnsi="Times New Roman"/>
          <w:spacing w:val="-8"/>
          <w:sz w:val="24"/>
          <w:u w:val="none"/>
        </w:rPr>
        <w:t xml:space="preserve">данных для разработки </w:t>
      </w:r>
      <w:r w:rsidR="00930143" w:rsidRPr="006B477D">
        <w:rPr>
          <w:rFonts w:ascii="Times New Roman" w:hAnsi="Times New Roman"/>
          <w:spacing w:val="-8"/>
          <w:sz w:val="24"/>
          <w:u w:val="none"/>
        </w:rPr>
        <w:t>аналитического приложения «Анализ продаж»</w:t>
      </w:r>
    </w:p>
    <w:p w:rsidR="00673E69" w:rsidRDefault="00673E69" w:rsidP="00673E69">
      <w:pPr>
        <w:spacing w:after="0" w:line="240" w:lineRule="auto"/>
        <w:rPr>
          <w:rFonts w:ascii="Times New Roman" w:hAnsi="Times New Roman" w:cs="Times New Roman"/>
        </w:rPr>
      </w:pPr>
    </w:p>
    <w:p w:rsidR="00B25417" w:rsidRPr="00B8104A" w:rsidRDefault="00B8104A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8104A">
        <w:rPr>
          <w:rFonts w:ascii="Times New Roman" w:hAnsi="Times New Roman" w:cs="Times New Roman"/>
          <w:b/>
          <w:color w:val="auto"/>
          <w:sz w:val="22"/>
          <w:szCs w:val="22"/>
        </w:rPr>
        <w:t>Предметная область</w:t>
      </w:r>
    </w:p>
    <w:p w:rsidR="00673E69" w:rsidRDefault="00B25417" w:rsidP="00673E69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База данных</w:t>
      </w:r>
      <w:r w:rsidR="00DA69E4">
        <w:rPr>
          <w:rFonts w:ascii="Times New Roman" w:hAnsi="Times New Roman" w:cs="Times New Roman"/>
        </w:rPr>
        <w:t xml:space="preserve"> (БД)</w:t>
      </w:r>
      <w:r>
        <w:rPr>
          <w:rFonts w:ascii="Times New Roman" w:hAnsi="Times New Roman" w:cs="Times New Roman"/>
        </w:rPr>
        <w:t xml:space="preserve"> создается с целью</w:t>
      </w:r>
      <w:r w:rsidR="00174C66">
        <w:rPr>
          <w:rFonts w:ascii="Times New Roman" w:hAnsi="Times New Roman" w:cs="Times New Roman"/>
        </w:rPr>
        <w:t xml:space="preserve"> хранения информации по </w:t>
      </w:r>
      <w:r w:rsidR="00DA69E4">
        <w:rPr>
          <w:rFonts w:ascii="Times New Roman" w:hAnsi="Times New Roman" w:cs="Times New Roman"/>
        </w:rPr>
        <w:t>розничной торговле</w:t>
      </w:r>
      <w:r w:rsidR="00DA69E4" w:rsidRPr="00DA69E4">
        <w:rPr>
          <w:rFonts w:ascii="Times New Roman" w:hAnsi="Times New Roman" w:cs="Times New Roman"/>
        </w:rPr>
        <w:t xml:space="preserve"> нефтепродуктами</w:t>
      </w:r>
      <w:r w:rsidR="00DA69E4">
        <w:rPr>
          <w:rFonts w:ascii="Times New Roman" w:hAnsi="Times New Roman" w:cs="Times New Roman"/>
        </w:rPr>
        <w:t xml:space="preserve"> и товарами Республиканского</w:t>
      </w:r>
      <w:r w:rsidR="00DA69E4" w:rsidRPr="00DA69E4">
        <w:rPr>
          <w:rFonts w:ascii="Times New Roman" w:hAnsi="Times New Roman" w:cs="Times New Roman"/>
        </w:rPr>
        <w:t xml:space="preserve"> унитарно</w:t>
      </w:r>
      <w:r w:rsidR="00DA69E4">
        <w:rPr>
          <w:rFonts w:ascii="Times New Roman" w:hAnsi="Times New Roman" w:cs="Times New Roman"/>
        </w:rPr>
        <w:t>го</w:t>
      </w:r>
      <w:r w:rsidR="00DA69E4" w:rsidRPr="00DA69E4">
        <w:rPr>
          <w:rFonts w:ascii="Times New Roman" w:hAnsi="Times New Roman" w:cs="Times New Roman"/>
        </w:rPr>
        <w:t xml:space="preserve"> предприяти</w:t>
      </w:r>
      <w:r w:rsidR="00DA69E4">
        <w:rPr>
          <w:rFonts w:ascii="Times New Roman" w:hAnsi="Times New Roman" w:cs="Times New Roman"/>
        </w:rPr>
        <w:t>я</w:t>
      </w:r>
      <w:r w:rsidR="00DA69E4" w:rsidRPr="00DA69E4">
        <w:rPr>
          <w:rFonts w:ascii="Times New Roman" w:hAnsi="Times New Roman" w:cs="Times New Roman"/>
        </w:rPr>
        <w:t xml:space="preserve"> «Производственное объединение «Белоруснефть»</w:t>
      </w:r>
      <w:r w:rsidR="00DA69E4">
        <w:rPr>
          <w:rFonts w:ascii="Times New Roman" w:hAnsi="Times New Roman" w:cs="Times New Roman"/>
        </w:rPr>
        <w:t xml:space="preserve">. В свою очередь информация из этой БД будет выгружаться в </w:t>
      </w:r>
      <w:r w:rsidR="00DA69E4" w:rsidRPr="000C4945">
        <w:rPr>
          <w:rFonts w:ascii="Times New Roman" w:hAnsi="Times New Roman" w:cs="Times New Roman"/>
          <w:bCs/>
          <w:color w:val="000000"/>
          <w:sz w:val="24"/>
          <w:szCs w:val="24"/>
        </w:rPr>
        <w:t>Аналитическое приложение «Анализ продаж»</w:t>
      </w:r>
      <w:r w:rsidR="00DA69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DA69E4" w:rsidRPr="000C4945">
        <w:rPr>
          <w:rFonts w:ascii="Times New Roman" w:hAnsi="Times New Roman" w:cs="Times New Roman"/>
          <w:bCs/>
          <w:color w:val="000000"/>
          <w:sz w:val="24"/>
          <w:szCs w:val="24"/>
        </w:rPr>
        <w:t>разработанное на базе BI-платформы QlikView</w:t>
      </w:r>
      <w:r w:rsidR="00DA69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(у</w:t>
      </w:r>
      <w:r w:rsidR="00DA69E4" w:rsidRPr="000C4945">
        <w:rPr>
          <w:rFonts w:ascii="Times New Roman" w:hAnsi="Times New Roman" w:cs="Times New Roman"/>
          <w:bCs/>
          <w:color w:val="000000"/>
          <w:sz w:val="24"/>
          <w:szCs w:val="24"/>
        </w:rPr>
        <w:t>словное обозначение</w:t>
      </w:r>
      <w:r w:rsidR="00DA69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Система).</w:t>
      </w:r>
    </w:p>
    <w:p w:rsidR="00F67E3C" w:rsidRDefault="00F67E3C" w:rsidP="00673E69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67E3C" w:rsidRDefault="00F67E3C" w:rsidP="00673E69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B477D">
        <w:rPr>
          <w:rFonts w:ascii="Times New Roman" w:hAnsi="Times New Roman" w:cs="Times New Roman"/>
          <w:bCs/>
          <w:color w:val="000000"/>
          <w:sz w:val="24"/>
          <w:szCs w:val="24"/>
        </w:rPr>
        <w:t>В данную БД должна загружаться информация из следующих учетных систем:</w:t>
      </w:r>
    </w:p>
    <w:p w:rsidR="00F67E3C" w:rsidRPr="00F67E3C" w:rsidRDefault="00C85CCA" w:rsidP="00F67E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КИС «Нефтепродук</w:t>
      </w:r>
      <w:r w:rsidR="00F67E3C" w:rsidRPr="00F67E3C">
        <w:rPr>
          <w:rFonts w:ascii="Times New Roman" w:hAnsi="Times New Roman" w:cs="Times New Roman"/>
        </w:rPr>
        <w:t>тообеспечение»</w:t>
      </w:r>
      <w:r w:rsidR="006B6872">
        <w:rPr>
          <w:rFonts w:ascii="Times New Roman" w:hAnsi="Times New Roman" w:cs="Times New Roman"/>
        </w:rPr>
        <w:t xml:space="preserve"> (КИС НПО)</w:t>
      </w:r>
    </w:p>
    <w:p w:rsidR="00F67E3C" w:rsidRDefault="004D6FA6" w:rsidP="00F67E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«КИС УМД</w:t>
      </w:r>
      <w:r w:rsidR="00F67E3C" w:rsidRPr="00F67E3C">
        <w:rPr>
          <w:rFonts w:ascii="Times New Roman" w:hAnsi="Times New Roman" w:cs="Times New Roman"/>
        </w:rPr>
        <w:t>»</w:t>
      </w:r>
    </w:p>
    <w:p w:rsidR="00175C9B" w:rsidRPr="00A23E25" w:rsidRDefault="00175C9B" w:rsidP="007E340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АСУ НПО</w:t>
      </w:r>
      <w:r w:rsidR="006B6872">
        <w:rPr>
          <w:rFonts w:ascii="Times New Roman" w:hAnsi="Times New Roman" w:cs="Times New Roman"/>
        </w:rPr>
        <w:t xml:space="preserve"> </w:t>
      </w:r>
      <w:r w:rsidR="006B6872" w:rsidRPr="00A23E25">
        <w:rPr>
          <w:rFonts w:ascii="Times New Roman" w:hAnsi="Times New Roman" w:cs="Times New Roman"/>
        </w:rPr>
        <w:t xml:space="preserve">ЭК (Подключение будет организовано к представлениям БД </w:t>
      </w:r>
      <w:r w:rsidR="006B6872" w:rsidRPr="00A23E25">
        <w:rPr>
          <w:rFonts w:ascii="Times New Roman" w:hAnsi="Times New Roman" w:cs="Times New Roman"/>
          <w:lang w:val="en-US"/>
        </w:rPr>
        <w:t>OracleDB</w:t>
      </w:r>
      <w:r w:rsidR="006B6872" w:rsidRPr="00A23E25">
        <w:rPr>
          <w:rFonts w:ascii="Times New Roman" w:hAnsi="Times New Roman" w:cs="Times New Roman"/>
        </w:rPr>
        <w:t>)</w:t>
      </w:r>
    </w:p>
    <w:p w:rsidR="006B6872" w:rsidRPr="00A23E25" w:rsidRDefault="00180CB7" w:rsidP="006B687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E25">
        <w:rPr>
          <w:rFonts w:ascii="Times New Roman" w:hAnsi="Times New Roman" w:cs="Times New Roman"/>
        </w:rPr>
        <w:t>АСУ ЦНСИ (</w:t>
      </w:r>
      <w:r w:rsidRPr="00A23E25">
        <w:rPr>
          <w:rFonts w:ascii="Times New Roman" w:hAnsi="Times New Roman" w:cs="Times New Roman"/>
          <w:lang w:val="en-US"/>
        </w:rPr>
        <w:t>SAP</w:t>
      </w:r>
      <w:r w:rsidR="006B6872" w:rsidRPr="00A23E25">
        <w:rPr>
          <w:rFonts w:ascii="Times New Roman" w:hAnsi="Times New Roman" w:cs="Times New Roman"/>
        </w:rPr>
        <w:t xml:space="preserve"> </w:t>
      </w:r>
      <w:r w:rsidR="006B6872" w:rsidRPr="00A23E25">
        <w:rPr>
          <w:rFonts w:ascii="Times New Roman" w:hAnsi="Times New Roman" w:cs="Times New Roman"/>
          <w:lang w:val="en-US"/>
        </w:rPr>
        <w:t>MDM</w:t>
      </w:r>
      <w:r w:rsidRPr="00A23E25">
        <w:rPr>
          <w:rFonts w:ascii="Times New Roman" w:hAnsi="Times New Roman" w:cs="Times New Roman"/>
        </w:rPr>
        <w:t>)</w:t>
      </w:r>
      <w:r w:rsidR="006B6872" w:rsidRPr="00A23E25">
        <w:rPr>
          <w:rFonts w:ascii="Times New Roman" w:hAnsi="Times New Roman" w:cs="Times New Roman"/>
        </w:rPr>
        <w:t xml:space="preserve"> (Подключение будет организовано к представлениям БД </w:t>
      </w:r>
      <w:r w:rsidR="006B6872" w:rsidRPr="00A23E25">
        <w:rPr>
          <w:rFonts w:ascii="Times New Roman" w:hAnsi="Times New Roman" w:cs="Times New Roman"/>
          <w:lang w:val="en-US"/>
        </w:rPr>
        <w:t>OracleDB</w:t>
      </w:r>
      <w:r w:rsidR="006B6872" w:rsidRPr="00A23E25">
        <w:rPr>
          <w:rFonts w:ascii="Times New Roman" w:hAnsi="Times New Roman" w:cs="Times New Roman"/>
        </w:rPr>
        <w:t>)</w:t>
      </w:r>
    </w:p>
    <w:p w:rsidR="00180CB7" w:rsidRPr="00F67E3C" w:rsidRDefault="00180CB7" w:rsidP="006B6872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9B1506" w:rsidRDefault="009B1506" w:rsidP="00673E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данную БД должна загружаться информация по следующим предприятиям: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Центральный аппарат РУП ПО «Белоруснефть»;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«Белоруснефть-Гомельоблнефтепродукт»;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«Белоруснефть-Брестоблнефтепродукт»;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«Белоруснефть-Витебскоблнефтепродукт»;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«Белоруснефть-Гроднооблнефтепродукт»;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«Белоруснефть-Минскоблнефтепродукт»;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«Белоруснефть-Могилевоблнефтепродукт»;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РУП «Белоруснефть-Минскавтозаправка»;</w:t>
      </w:r>
    </w:p>
    <w:p w:rsidR="009B1506" w:rsidRP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ОАО «Лиданефтепродукт»;</w:t>
      </w:r>
    </w:p>
    <w:p w:rsidR="009B1506" w:rsidRDefault="009B1506" w:rsidP="009B150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B1506">
        <w:rPr>
          <w:rFonts w:ascii="Times New Roman" w:hAnsi="Times New Roman" w:cs="Times New Roman"/>
        </w:rPr>
        <w:t>ОАО «Пуховичинефтепродукт».</w:t>
      </w:r>
    </w:p>
    <w:p w:rsidR="00673E69" w:rsidRDefault="00673E69" w:rsidP="00673E69">
      <w:pPr>
        <w:spacing w:after="0" w:line="240" w:lineRule="auto"/>
        <w:rPr>
          <w:rFonts w:ascii="Times New Roman" w:hAnsi="Times New Roman" w:cs="Times New Roman"/>
        </w:rPr>
      </w:pPr>
    </w:p>
    <w:p w:rsidR="005245AE" w:rsidRPr="009D67FA" w:rsidRDefault="005245AE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04EBE">
        <w:rPr>
          <w:rFonts w:ascii="Times New Roman" w:hAnsi="Times New Roman" w:cs="Times New Roman"/>
          <w:b/>
          <w:color w:val="auto"/>
          <w:sz w:val="22"/>
          <w:szCs w:val="22"/>
        </w:rPr>
        <w:t>Составление</w:t>
      </w:r>
      <w:r w:rsidRPr="009D67F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реляционных отношений</w:t>
      </w:r>
    </w:p>
    <w:p w:rsidR="0022375D" w:rsidRDefault="0022375D" w:rsidP="00673E69">
      <w:pPr>
        <w:spacing w:after="0" w:line="240" w:lineRule="auto"/>
        <w:rPr>
          <w:rFonts w:ascii="Times New Roman" w:hAnsi="Times New Roman" w:cs="Times New Roman"/>
        </w:rPr>
      </w:pPr>
    </w:p>
    <w:p w:rsidR="00421E44" w:rsidRDefault="00421E44" w:rsidP="00196EFB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«Реализация нефтепродуктов»</w:t>
      </w:r>
    </w:p>
    <w:p w:rsidR="00196EFB" w:rsidRPr="009D1128" w:rsidRDefault="00196EFB" w:rsidP="009D112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D1128">
        <w:rPr>
          <w:rFonts w:ascii="Times New Roman" w:hAnsi="Times New Roman" w:cs="Times New Roman"/>
          <w:color w:val="auto"/>
          <w:sz w:val="22"/>
          <w:szCs w:val="22"/>
        </w:rPr>
        <w:t>НефтепродуктыНаАЗС</w:t>
      </w:r>
      <w:r w:rsidR="00B00767" w:rsidRPr="009D1128">
        <w:rPr>
          <w:rFonts w:ascii="Times New Roman" w:hAnsi="Times New Roman" w:cs="Times New Roman"/>
          <w:color w:val="auto"/>
          <w:sz w:val="22"/>
          <w:szCs w:val="22"/>
        </w:rPr>
        <w:t xml:space="preserve"> (КИС НПО)</w:t>
      </w:r>
    </w:p>
    <w:p w:rsidR="00196EFB" w:rsidRPr="009D1128" w:rsidRDefault="00196EFB" w:rsidP="009D112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D1128">
        <w:rPr>
          <w:rFonts w:ascii="Times New Roman" w:hAnsi="Times New Roman" w:cs="Times New Roman"/>
          <w:color w:val="auto"/>
          <w:sz w:val="22"/>
          <w:szCs w:val="22"/>
        </w:rPr>
        <w:t>OilMove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0"/>
        <w:gridCol w:w="1342"/>
        <w:gridCol w:w="2899"/>
        <w:gridCol w:w="2173"/>
      </w:tblGrid>
      <w:tr w:rsidR="00422DD0" w:rsidTr="00B00767">
        <w:tc>
          <w:tcPr>
            <w:tcW w:w="2680" w:type="dxa"/>
          </w:tcPr>
          <w:p w:rsidR="00422DD0" w:rsidRP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42" w:type="dxa"/>
          </w:tcPr>
          <w:p w:rsid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899" w:type="dxa"/>
          </w:tcPr>
          <w:p w:rsid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2173" w:type="dxa"/>
          </w:tcPr>
          <w:p w:rsid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в источнике</w:t>
            </w: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2899" w:type="dxa"/>
          </w:tcPr>
          <w:p w:rsidR="00422DD0" w:rsidRDefault="00422DD0" w:rsidP="00DE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9952D3">
              <w:rPr>
                <w:rFonts w:ascii="Times New Roman" w:hAnsi="Times New Roman" w:cs="Times New Roman"/>
              </w:rPr>
              <w:t xml:space="preserve"> формате ГГГГ-ММ-ДД ЧЧ:ММ:СС</w:t>
            </w:r>
          </w:p>
          <w:p w:rsidR="00422DD0" w:rsidRDefault="00422DD0" w:rsidP="00DE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173" w:type="dxa"/>
          </w:tcPr>
          <w:p w:rsidR="00422DD0" w:rsidRDefault="00422DD0" w:rsidP="00DE611D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нефтепродукта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на таблицу номенклатура нефтепродуктов</w:t>
            </w:r>
          </w:p>
        </w:tc>
        <w:tc>
          <w:tcPr>
            <w:tcW w:w="2173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организации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DE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на таблицу организации</w:t>
            </w:r>
          </w:p>
        </w:tc>
        <w:tc>
          <w:tcPr>
            <w:tcW w:w="2173" w:type="dxa"/>
          </w:tcPr>
          <w:p w:rsidR="00422DD0" w:rsidRDefault="00422DD0" w:rsidP="00DE611D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на таблицу торговых объектов</w:t>
            </w:r>
          </w:p>
        </w:tc>
        <w:tc>
          <w:tcPr>
            <w:tcW w:w="2173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НСИ делового партнера (поставщика)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на таблицу деловых партнеров</w:t>
            </w:r>
          </w:p>
        </w:tc>
        <w:tc>
          <w:tcPr>
            <w:tcW w:w="2173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673E69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Количество литры</w:t>
            </w:r>
          </w:p>
        </w:tc>
        <w:tc>
          <w:tcPr>
            <w:tcW w:w="1342" w:type="dxa"/>
          </w:tcPr>
          <w:p w:rsidR="00422DD0" w:rsidRDefault="00422DD0" w:rsidP="000F59E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:rsidR="00422DD0" w:rsidRDefault="00422DD0" w:rsidP="00673E69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C45CA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Розничная цена (с налогами) без вычета предост. Скидки</w:t>
            </w:r>
          </w:p>
        </w:tc>
        <w:tc>
          <w:tcPr>
            <w:tcW w:w="1342" w:type="dxa"/>
          </w:tcPr>
          <w:p w:rsidR="00422DD0" w:rsidRPr="00C45CA1" w:rsidRDefault="00422DD0" w:rsidP="00C45CA1">
            <w:pPr>
              <w:jc w:val="center"/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73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C45CA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lastRenderedPageBreak/>
              <w:t>Розничная цена (с налогами) за вычетом предост. Скидки</w:t>
            </w:r>
          </w:p>
        </w:tc>
        <w:tc>
          <w:tcPr>
            <w:tcW w:w="1342" w:type="dxa"/>
          </w:tcPr>
          <w:p w:rsidR="00422DD0" w:rsidRPr="00C45CA1" w:rsidRDefault="00422DD0" w:rsidP="00C45CA1">
            <w:pPr>
              <w:jc w:val="center"/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73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C45CA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Цена поставщика</w:t>
            </w:r>
          </w:p>
        </w:tc>
        <w:tc>
          <w:tcPr>
            <w:tcW w:w="1342" w:type="dxa"/>
          </w:tcPr>
          <w:p w:rsidR="00422DD0" w:rsidRPr="00C45CA1" w:rsidRDefault="00422DD0" w:rsidP="00C45CA1">
            <w:pPr>
              <w:jc w:val="center"/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  <w:r w:rsidRPr="00C45CA1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73" w:type="dxa"/>
          </w:tcPr>
          <w:p w:rsidR="00422DD0" w:rsidRPr="00C45CA1" w:rsidRDefault="00422DD0" w:rsidP="00C45CA1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C45CA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с НДС</w:t>
            </w:r>
          </w:p>
        </w:tc>
        <w:tc>
          <w:tcPr>
            <w:tcW w:w="1342" w:type="dxa"/>
          </w:tcPr>
          <w:p w:rsidR="00422DD0" w:rsidRDefault="00422DD0" w:rsidP="00C45CA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C45CA1">
            <w:pPr>
              <w:rPr>
                <w:rFonts w:ascii="Times New Roman" w:hAnsi="Times New Roman" w:cs="Times New Roman"/>
              </w:rPr>
            </w:pPr>
            <w:r w:rsidRPr="00A14F35">
              <w:rPr>
                <w:rFonts w:ascii="Times New Roman" w:hAnsi="Times New Roman" w:cs="Times New Roman"/>
              </w:rPr>
              <w:t>Числовые данные с десятичными знаками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73" w:type="dxa"/>
          </w:tcPr>
          <w:p w:rsidR="00422DD0" w:rsidRPr="00A14F35" w:rsidRDefault="00422DD0" w:rsidP="00C45CA1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C45CA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НДС</w:t>
            </w:r>
          </w:p>
        </w:tc>
        <w:tc>
          <w:tcPr>
            <w:tcW w:w="1342" w:type="dxa"/>
          </w:tcPr>
          <w:p w:rsidR="00422DD0" w:rsidRDefault="00422DD0" w:rsidP="00C45CA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C45CA1">
            <w:pPr>
              <w:rPr>
                <w:rFonts w:ascii="Times New Roman" w:hAnsi="Times New Roman" w:cs="Times New Roman"/>
              </w:rPr>
            </w:pPr>
            <w:r w:rsidRPr="00A14F35">
              <w:rPr>
                <w:rFonts w:ascii="Times New Roman" w:hAnsi="Times New Roman" w:cs="Times New Roman"/>
              </w:rPr>
              <w:t>Числовые данные с десятичными знаками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73" w:type="dxa"/>
          </w:tcPr>
          <w:p w:rsidR="00422DD0" w:rsidRPr="00A14F35" w:rsidRDefault="00422DD0" w:rsidP="00C45CA1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4248F0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поставщика</w:t>
            </w:r>
          </w:p>
        </w:tc>
        <w:tc>
          <w:tcPr>
            <w:tcW w:w="1342" w:type="dxa"/>
          </w:tcPr>
          <w:p w:rsidR="00422DD0" w:rsidRDefault="00422DD0" w:rsidP="004248F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  <w:r w:rsidRPr="00A14F35">
              <w:rPr>
                <w:rFonts w:ascii="Times New Roman" w:hAnsi="Times New Roman" w:cs="Times New Roman"/>
              </w:rPr>
              <w:t>Числовые данные с десятичными знаками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73" w:type="dxa"/>
          </w:tcPr>
          <w:p w:rsidR="00422DD0" w:rsidRPr="00A14F35" w:rsidRDefault="00422DD0" w:rsidP="004248F0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4248F0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изготовителя</w:t>
            </w:r>
          </w:p>
        </w:tc>
        <w:tc>
          <w:tcPr>
            <w:tcW w:w="1342" w:type="dxa"/>
          </w:tcPr>
          <w:p w:rsidR="00422DD0" w:rsidRDefault="00422DD0" w:rsidP="004248F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  <w:r w:rsidRPr="00A14F35">
              <w:rPr>
                <w:rFonts w:ascii="Times New Roman" w:hAnsi="Times New Roman" w:cs="Times New Roman"/>
              </w:rPr>
              <w:t>Числовые данные с десятичными знаками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73" w:type="dxa"/>
          </w:tcPr>
          <w:p w:rsidR="00422DD0" w:rsidRPr="00A14F35" w:rsidRDefault="00422DD0" w:rsidP="004248F0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4248F0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Вид цены</w:t>
            </w:r>
          </w:p>
        </w:tc>
        <w:tc>
          <w:tcPr>
            <w:tcW w:w="1342" w:type="dxa"/>
          </w:tcPr>
          <w:p w:rsidR="00422DD0" w:rsidRDefault="00422DD0" w:rsidP="004248F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899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46AE0" w:rsidRDefault="00422DD0" w:rsidP="00C23D8D">
            <w:pPr>
              <w:rPr>
                <w:rFonts w:ascii="Times New Roman" w:hAnsi="Times New Roman" w:cs="Times New Roman"/>
              </w:rPr>
            </w:pPr>
            <w:r w:rsidRPr="00446AE0">
              <w:rPr>
                <w:rFonts w:ascii="Times New Roman" w:hAnsi="Times New Roman" w:cs="Times New Roman"/>
              </w:rPr>
              <w:t>Код вида реализации</w:t>
            </w:r>
          </w:p>
        </w:tc>
        <w:tc>
          <w:tcPr>
            <w:tcW w:w="1342" w:type="dxa"/>
          </w:tcPr>
          <w:p w:rsidR="00422DD0" w:rsidRPr="00446AE0" w:rsidRDefault="00422DD0" w:rsidP="00E63E10">
            <w:pPr>
              <w:jc w:val="center"/>
              <w:rPr>
                <w:rFonts w:ascii="Times New Roman" w:hAnsi="Times New Roman" w:cs="Times New Roman"/>
              </w:rPr>
            </w:pPr>
            <w:r w:rsidRPr="00446AE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Pr="00446AE0" w:rsidRDefault="00422DD0" w:rsidP="004248F0">
            <w:pPr>
              <w:rPr>
                <w:rFonts w:ascii="Times New Roman" w:hAnsi="Times New Roman" w:cs="Times New Roman"/>
              </w:rPr>
            </w:pPr>
            <w:r w:rsidRPr="00446AE0">
              <w:rPr>
                <w:rFonts w:ascii="Times New Roman" w:hAnsi="Times New Roman" w:cs="Times New Roman"/>
              </w:rPr>
              <w:t>Код на таблицу виды реализации</w:t>
            </w:r>
          </w:p>
        </w:tc>
        <w:tc>
          <w:tcPr>
            <w:tcW w:w="2173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  <w:r w:rsidRPr="00446AE0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5110D3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изготовителя</w:t>
            </w:r>
          </w:p>
        </w:tc>
        <w:tc>
          <w:tcPr>
            <w:tcW w:w="1342" w:type="dxa"/>
          </w:tcPr>
          <w:p w:rsidR="00422DD0" w:rsidRPr="000F59EE" w:rsidRDefault="00422DD0" w:rsidP="004248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на таблицу изготовителя</w:t>
            </w:r>
          </w:p>
        </w:tc>
        <w:tc>
          <w:tcPr>
            <w:tcW w:w="2173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</w:p>
        </w:tc>
      </w:tr>
      <w:tr w:rsidR="00422DD0" w:rsidTr="00B00767">
        <w:tc>
          <w:tcPr>
            <w:tcW w:w="2680" w:type="dxa"/>
          </w:tcPr>
          <w:p w:rsidR="00422DD0" w:rsidRPr="00422DD0" w:rsidRDefault="00422DD0" w:rsidP="009E56A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Отпуск по карте лояльности</w:t>
            </w:r>
          </w:p>
        </w:tc>
        <w:tc>
          <w:tcPr>
            <w:tcW w:w="1342" w:type="dxa"/>
          </w:tcPr>
          <w:p w:rsidR="00422DD0" w:rsidRPr="000F59EE" w:rsidRDefault="00422DD0" w:rsidP="004248F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899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:rsidR="00422DD0" w:rsidRDefault="00422DD0" w:rsidP="00424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</w:tr>
    </w:tbl>
    <w:p w:rsidR="00ED2D7D" w:rsidRDefault="00ED2D7D" w:rsidP="00673E69">
      <w:pPr>
        <w:spacing w:after="0" w:line="240" w:lineRule="auto"/>
        <w:rPr>
          <w:rFonts w:ascii="Times New Roman" w:hAnsi="Times New Roman" w:cs="Times New Roman"/>
        </w:rPr>
      </w:pPr>
    </w:p>
    <w:p w:rsidR="00421E44" w:rsidRDefault="00421E44" w:rsidP="004E38CB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«Реализация товаров»</w:t>
      </w:r>
      <w:r w:rsidR="00422D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4E38CB" w:rsidRPr="00B771A7" w:rsidRDefault="004E38C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ОстаткиТоваров</w:t>
      </w:r>
    </w:p>
    <w:p w:rsidR="004E38CB" w:rsidRPr="00B771A7" w:rsidRDefault="004E38C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GoodsMove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1"/>
        <w:gridCol w:w="1344"/>
        <w:gridCol w:w="2792"/>
        <w:gridCol w:w="2188"/>
      </w:tblGrid>
      <w:tr w:rsidR="00422DD0" w:rsidRPr="00422DD0" w:rsidTr="00422DD0">
        <w:tc>
          <w:tcPr>
            <w:tcW w:w="2751" w:type="dxa"/>
          </w:tcPr>
          <w:p w:rsidR="00422DD0" w:rsidRP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44" w:type="dxa"/>
          </w:tcPr>
          <w:p w:rsidR="00422DD0" w:rsidRP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792" w:type="dxa"/>
          </w:tcPr>
          <w:p w:rsidR="00422DD0" w:rsidRP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2188" w:type="dxa"/>
          </w:tcPr>
          <w:p w:rsidR="00422DD0" w:rsidRPr="00422DD0" w:rsidRDefault="00422DD0" w:rsidP="006C6CEF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Наличие в источнике</w:t>
            </w: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A52955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44" w:type="dxa"/>
          </w:tcPr>
          <w:p w:rsidR="00422DD0" w:rsidRPr="00422DD0" w:rsidRDefault="00422DD0" w:rsidP="00A52955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2792" w:type="dxa"/>
          </w:tcPr>
          <w:p w:rsidR="00422DD0" w:rsidRPr="00422DD0" w:rsidRDefault="00422DD0" w:rsidP="00AE081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В формате ГГГГ-ММ-ДД ЧЧ:ММ:СС</w:t>
            </w:r>
          </w:p>
          <w:p w:rsidR="00422DD0" w:rsidRPr="00422DD0" w:rsidRDefault="00422DD0" w:rsidP="00AE0811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188" w:type="dxa"/>
          </w:tcPr>
          <w:p w:rsidR="00422DD0" w:rsidRPr="00422DD0" w:rsidRDefault="00422DD0" w:rsidP="00AE0811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A52955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НСИ номенклатуры</w:t>
            </w:r>
          </w:p>
        </w:tc>
        <w:tc>
          <w:tcPr>
            <w:tcW w:w="1344" w:type="dxa"/>
          </w:tcPr>
          <w:p w:rsidR="00422DD0" w:rsidRPr="00422DD0" w:rsidRDefault="00422DD0" w:rsidP="00A52955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A52955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номенклатура</w:t>
            </w:r>
          </w:p>
        </w:tc>
        <w:tc>
          <w:tcPr>
            <w:tcW w:w="2188" w:type="dxa"/>
          </w:tcPr>
          <w:p w:rsidR="00422DD0" w:rsidRPr="00422DD0" w:rsidRDefault="00422DD0" w:rsidP="00A52955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организации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организации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торговых объектов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НСИ делового партнера (поставщика)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деловых партнеров Ключ.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Требуется нормализация</w:t>
            </w: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Розничная цена (с налогами) без вычета предост. Скидки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Розничная цена (с налогами) за вычетом предост. Скидки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Цена поставщика</w:t>
            </w:r>
            <w:r w:rsidRPr="00422DD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422DD0">
              <w:rPr>
                <w:rFonts w:ascii="Times New Roman" w:hAnsi="Times New Roman" w:cs="Times New Roman"/>
              </w:rPr>
              <w:t>без НДС)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с НДС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НДС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скидки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поставщика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 xml:space="preserve">Числовые данные с </w:t>
            </w:r>
            <w:r w:rsidRPr="00422DD0">
              <w:rPr>
                <w:rFonts w:ascii="Times New Roman" w:hAnsi="Times New Roman" w:cs="Times New Roman"/>
              </w:rPr>
              <w:lastRenderedPageBreak/>
              <w:t>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lastRenderedPageBreak/>
              <w:t>Сумма торговой надбавки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% торговой надбавки (факт)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Сумма изготовителя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Вид цены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вида реализации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вид реализации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изготовителя (Завод изготовитель)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изготовителей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9E56A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Отпуск по карте лояльности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Код Страны (страна происхождения)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Ключ на таблицу стран</w:t>
            </w: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Номер чека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422DD0" w:rsidRPr="00422DD0" w:rsidTr="00422DD0">
        <w:tc>
          <w:tcPr>
            <w:tcW w:w="2751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Единица объемов</w:t>
            </w:r>
          </w:p>
        </w:tc>
        <w:tc>
          <w:tcPr>
            <w:tcW w:w="1344" w:type="dxa"/>
          </w:tcPr>
          <w:p w:rsidR="00422DD0" w:rsidRPr="00422DD0" w:rsidRDefault="00422DD0" w:rsidP="00D95A22">
            <w:pPr>
              <w:jc w:val="center"/>
              <w:rPr>
                <w:rFonts w:ascii="Times New Roman" w:hAnsi="Times New Roman" w:cs="Times New Roman"/>
              </w:rPr>
            </w:pPr>
            <w:r w:rsidRPr="00422DD0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92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:rsidR="00422DD0" w:rsidRPr="00422DD0" w:rsidRDefault="00422DD0" w:rsidP="00D95A22">
            <w:pPr>
              <w:rPr>
                <w:rFonts w:ascii="Times New Roman" w:hAnsi="Times New Roman" w:cs="Times New Roman"/>
              </w:rPr>
            </w:pPr>
          </w:p>
        </w:tc>
      </w:tr>
    </w:tbl>
    <w:p w:rsidR="009E3009" w:rsidRDefault="009E3009" w:rsidP="00673E69">
      <w:pPr>
        <w:spacing w:after="0" w:line="240" w:lineRule="auto"/>
        <w:rPr>
          <w:rFonts w:ascii="Times New Roman" w:hAnsi="Times New Roman" w:cs="Times New Roman"/>
        </w:rPr>
      </w:pPr>
    </w:p>
    <w:p w:rsidR="00A72F2B" w:rsidRPr="00B771A7" w:rsidRDefault="005110D3" w:rsidP="00A72F2B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Таблица «Изготовители»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 xml:space="preserve"> (КИС НПО)</w:t>
      </w:r>
    </w:p>
    <w:p w:rsidR="00A72F2B" w:rsidRPr="00B771A7" w:rsidRDefault="00A72F2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ЗаводыИзготовители</w:t>
      </w:r>
    </w:p>
    <w:p w:rsidR="00A72F2B" w:rsidRPr="00B771A7" w:rsidRDefault="00A72F2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Manufacturer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1442"/>
        <w:gridCol w:w="3784"/>
      </w:tblGrid>
      <w:tr w:rsidR="00422DD0" w:rsidRPr="00D675F3" w:rsidTr="00C44B23">
        <w:tc>
          <w:tcPr>
            <w:tcW w:w="3415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22DD0" w:rsidRPr="00D675F3" w:rsidTr="00C44B23">
        <w:tc>
          <w:tcPr>
            <w:tcW w:w="3415" w:type="dxa"/>
          </w:tcPr>
          <w:p w:rsidR="00422DD0" w:rsidRPr="005110D3" w:rsidRDefault="00422DD0" w:rsidP="005110D3">
            <w:pPr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</w:rPr>
              <w:t>изготовителя</w:t>
            </w:r>
          </w:p>
        </w:tc>
        <w:tc>
          <w:tcPr>
            <w:tcW w:w="1442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422DD0" w:rsidRPr="005110D3" w:rsidRDefault="00422DD0" w:rsidP="001B3EFF">
            <w:pPr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Ключ.</w:t>
            </w:r>
          </w:p>
        </w:tc>
      </w:tr>
      <w:tr w:rsidR="00422DD0" w:rsidRPr="00D675F3" w:rsidTr="00C44B23">
        <w:tc>
          <w:tcPr>
            <w:tcW w:w="3415" w:type="dxa"/>
          </w:tcPr>
          <w:p w:rsidR="00422DD0" w:rsidRPr="005110D3" w:rsidRDefault="00422DD0" w:rsidP="001B3EFF">
            <w:pPr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422DD0" w:rsidRPr="005110D3" w:rsidRDefault="00422DD0" w:rsidP="001B3EFF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D675F3" w:rsidTr="00C44B23">
        <w:tc>
          <w:tcPr>
            <w:tcW w:w="3415" w:type="dxa"/>
          </w:tcPr>
          <w:p w:rsidR="00422DD0" w:rsidRPr="005110D3" w:rsidRDefault="00422DD0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изготовления</w:t>
            </w:r>
          </w:p>
        </w:tc>
        <w:tc>
          <w:tcPr>
            <w:tcW w:w="1442" w:type="dxa"/>
          </w:tcPr>
          <w:p w:rsidR="00422DD0" w:rsidRPr="005110D3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422DD0" w:rsidRPr="005110D3" w:rsidRDefault="00422DD0" w:rsidP="001B3EFF">
            <w:pPr>
              <w:rPr>
                <w:rFonts w:ascii="Times New Roman" w:hAnsi="Times New Roman" w:cs="Times New Roman"/>
              </w:rPr>
            </w:pPr>
            <w:r w:rsidRPr="005110D3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E63E10" w:rsidRDefault="00E63E10" w:rsidP="00673E69">
      <w:pPr>
        <w:spacing w:after="0" w:line="240" w:lineRule="auto"/>
        <w:rPr>
          <w:rFonts w:ascii="Times New Roman" w:hAnsi="Times New Roman" w:cs="Times New Roman"/>
        </w:rPr>
      </w:pPr>
    </w:p>
    <w:p w:rsidR="00D95A22" w:rsidRPr="00B771A7" w:rsidRDefault="00D95A22" w:rsidP="00F614EB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Таблица «Виды реализации»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 xml:space="preserve"> (КИС НПО)</w:t>
      </w:r>
    </w:p>
    <w:p w:rsidR="00F614EB" w:rsidRPr="00B771A7" w:rsidRDefault="00F614E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ВидыРеализации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F614EB" w:rsidRPr="00B771A7" w:rsidRDefault="00F614EB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TypeImplementation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98"/>
        <w:gridCol w:w="1442"/>
        <w:gridCol w:w="3784"/>
      </w:tblGrid>
      <w:tr w:rsidR="00422DD0" w:rsidRPr="005338D0" w:rsidTr="00F614EB">
        <w:tc>
          <w:tcPr>
            <w:tcW w:w="3698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22DD0" w:rsidRPr="005338D0" w:rsidTr="00F614EB">
        <w:tc>
          <w:tcPr>
            <w:tcW w:w="3698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реализации</w:t>
            </w:r>
          </w:p>
        </w:tc>
        <w:tc>
          <w:tcPr>
            <w:tcW w:w="1442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Ключ.</w:t>
            </w:r>
          </w:p>
        </w:tc>
      </w:tr>
      <w:tr w:rsidR="00422DD0" w:rsidRPr="005338D0" w:rsidTr="00F614EB">
        <w:tc>
          <w:tcPr>
            <w:tcW w:w="3698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</w:p>
        </w:tc>
      </w:tr>
      <w:tr w:rsidR="00422DD0" w:rsidRPr="005338D0" w:rsidTr="00F614EB">
        <w:tc>
          <w:tcPr>
            <w:tcW w:w="3698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</w:t>
            </w:r>
          </w:p>
        </w:tc>
        <w:tc>
          <w:tcPr>
            <w:tcW w:w="1442" w:type="dxa"/>
          </w:tcPr>
          <w:p w:rsidR="00422DD0" w:rsidRPr="005338D0" w:rsidRDefault="00422DD0" w:rsidP="001B3EFF">
            <w:pPr>
              <w:jc w:val="center"/>
              <w:rPr>
                <w:rFonts w:ascii="Times New Roman" w:hAnsi="Times New Roman" w:cs="Times New Roman"/>
              </w:rPr>
            </w:pPr>
            <w:r w:rsidRPr="005338D0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422DD0" w:rsidRPr="005338D0" w:rsidRDefault="00422DD0" w:rsidP="001B3EFF">
            <w:pPr>
              <w:rPr>
                <w:rFonts w:ascii="Times New Roman" w:hAnsi="Times New Roman" w:cs="Times New Roman"/>
              </w:rPr>
            </w:pPr>
          </w:p>
        </w:tc>
      </w:tr>
    </w:tbl>
    <w:p w:rsidR="00D95A22" w:rsidRDefault="00D95A22" w:rsidP="00673E69">
      <w:pPr>
        <w:spacing w:after="0" w:line="240" w:lineRule="auto"/>
        <w:rPr>
          <w:rFonts w:ascii="Times New Roman" w:hAnsi="Times New Roman" w:cs="Times New Roman"/>
        </w:rPr>
      </w:pPr>
    </w:p>
    <w:p w:rsidR="00E63E10" w:rsidRPr="006B6872" w:rsidRDefault="00E63E10" w:rsidP="00E63E10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01EBE">
        <w:rPr>
          <w:rFonts w:ascii="Times New Roman" w:hAnsi="Times New Roman" w:cs="Times New Roman"/>
          <w:color w:val="auto"/>
          <w:sz w:val="22"/>
          <w:szCs w:val="22"/>
        </w:rPr>
        <w:t>Таблица «Виды отпуска»</w:t>
      </w:r>
      <w:r w:rsidR="006B6872" w:rsidRPr="006B68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B6872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A853DD" w:rsidRPr="00901EBE" w:rsidTr="001B3EFF">
        <w:tc>
          <w:tcPr>
            <w:tcW w:w="268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Код вида отпуска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Ключ.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Код группы видов отпуска</w:t>
            </w:r>
          </w:p>
        </w:tc>
        <w:tc>
          <w:tcPr>
            <w:tcW w:w="1559" w:type="dxa"/>
          </w:tcPr>
          <w:p w:rsidR="00E63E10" w:rsidRPr="00901EBE" w:rsidRDefault="00E63E10" w:rsidP="00E63E10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E63E10" w:rsidRPr="00901EBE" w:rsidRDefault="00E63E10" w:rsidP="00673E69">
      <w:pPr>
        <w:spacing w:after="0" w:line="240" w:lineRule="auto"/>
        <w:rPr>
          <w:rFonts w:ascii="Times New Roman" w:hAnsi="Times New Roman" w:cs="Times New Roman"/>
        </w:rPr>
      </w:pPr>
    </w:p>
    <w:p w:rsidR="00E63E10" w:rsidRPr="006B6872" w:rsidRDefault="00E63E10" w:rsidP="00E63E10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01EBE">
        <w:rPr>
          <w:rFonts w:ascii="Times New Roman" w:hAnsi="Times New Roman" w:cs="Times New Roman"/>
          <w:color w:val="auto"/>
          <w:sz w:val="22"/>
          <w:szCs w:val="22"/>
        </w:rPr>
        <w:t>Таблица «Группы видов отпуска»</w:t>
      </w:r>
      <w:r w:rsidR="006B6872" w:rsidRPr="006B68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B6872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A853DD" w:rsidRPr="00901EBE" w:rsidTr="001B3EFF">
        <w:tc>
          <w:tcPr>
            <w:tcW w:w="268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Код группы видов отпуска</w:t>
            </w:r>
          </w:p>
        </w:tc>
        <w:tc>
          <w:tcPr>
            <w:tcW w:w="1559" w:type="dxa"/>
          </w:tcPr>
          <w:p w:rsidR="00E63E10" w:rsidRPr="00901EBE" w:rsidRDefault="00E63E10" w:rsidP="00E63E10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Ключ.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Код категории расходов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E63E10" w:rsidRPr="00901EBE" w:rsidRDefault="00E63E10" w:rsidP="00673E69">
      <w:pPr>
        <w:spacing w:after="0" w:line="240" w:lineRule="auto"/>
        <w:rPr>
          <w:rFonts w:ascii="Times New Roman" w:hAnsi="Times New Roman" w:cs="Times New Roman"/>
        </w:rPr>
      </w:pPr>
    </w:p>
    <w:p w:rsidR="00E63E10" w:rsidRPr="006B6872" w:rsidRDefault="00E63E10" w:rsidP="00E63E10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01EBE">
        <w:rPr>
          <w:rFonts w:ascii="Times New Roman" w:hAnsi="Times New Roman" w:cs="Times New Roman"/>
          <w:color w:val="auto"/>
          <w:sz w:val="22"/>
          <w:szCs w:val="22"/>
        </w:rPr>
        <w:t>Таблица «Категории расходов»</w:t>
      </w:r>
      <w:r w:rsidR="006B6872" w:rsidRPr="006B68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B6872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A853DD" w:rsidRPr="00901EBE" w:rsidTr="001B3EFF">
        <w:tc>
          <w:tcPr>
            <w:tcW w:w="268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E63E10" w:rsidRPr="00901EBE" w:rsidRDefault="00E63E10" w:rsidP="001B3EFF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Код категории расходов</w:t>
            </w:r>
          </w:p>
        </w:tc>
        <w:tc>
          <w:tcPr>
            <w:tcW w:w="1559" w:type="dxa"/>
          </w:tcPr>
          <w:p w:rsidR="00E63E10" w:rsidRPr="00901EBE" w:rsidRDefault="00E63E10" w:rsidP="00E63E10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Ключ.</w:t>
            </w:r>
          </w:p>
        </w:tc>
      </w:tr>
      <w:tr w:rsidR="00A853DD" w:rsidRPr="00901EBE" w:rsidTr="001B3EFF">
        <w:tc>
          <w:tcPr>
            <w:tcW w:w="2689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lastRenderedPageBreak/>
              <w:t>Наименование</w:t>
            </w:r>
          </w:p>
        </w:tc>
        <w:tc>
          <w:tcPr>
            <w:tcW w:w="1559" w:type="dxa"/>
          </w:tcPr>
          <w:p w:rsidR="00E63E10" w:rsidRPr="00901EBE" w:rsidRDefault="00E63E10" w:rsidP="00E63E10">
            <w:pPr>
              <w:jc w:val="center"/>
              <w:rPr>
                <w:rFonts w:ascii="Times New Roman" w:hAnsi="Times New Roman" w:cs="Times New Roman"/>
              </w:rPr>
            </w:pPr>
            <w:r w:rsidRPr="00901EB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E63E10" w:rsidRPr="00901EBE" w:rsidRDefault="00E63E10" w:rsidP="00E63E10">
            <w:pPr>
              <w:rPr>
                <w:rFonts w:ascii="Times New Roman" w:hAnsi="Times New Roman" w:cs="Times New Roman"/>
              </w:rPr>
            </w:pPr>
          </w:p>
        </w:tc>
      </w:tr>
    </w:tbl>
    <w:p w:rsidR="00E63E10" w:rsidRPr="00901EBE" w:rsidRDefault="00E63E10" w:rsidP="00673E69">
      <w:pPr>
        <w:spacing w:after="0" w:line="240" w:lineRule="auto"/>
        <w:rPr>
          <w:rFonts w:ascii="Times New Roman" w:hAnsi="Times New Roman" w:cs="Times New Roman"/>
        </w:rPr>
      </w:pPr>
    </w:p>
    <w:p w:rsidR="00373822" w:rsidRDefault="00373822" w:rsidP="00A853DD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Классификатор стран мира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422D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A853DD" w:rsidRPr="00B771A7" w:rsidRDefault="00A853DD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КлассификаторСтранМира</w:t>
      </w:r>
    </w:p>
    <w:p w:rsidR="00A853DD" w:rsidRPr="00B771A7" w:rsidRDefault="00A853DD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ClassifierContry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30"/>
        <w:gridCol w:w="1440"/>
        <w:gridCol w:w="3754"/>
      </w:tblGrid>
      <w:tr w:rsidR="00422DD0" w:rsidTr="00A853DD">
        <w:tc>
          <w:tcPr>
            <w:tcW w:w="3730" w:type="dxa"/>
          </w:tcPr>
          <w:p w:rsidR="00422DD0" w:rsidRDefault="00422DD0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0" w:type="dxa"/>
          </w:tcPr>
          <w:p w:rsidR="00422DD0" w:rsidRDefault="00422DD0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54" w:type="dxa"/>
          </w:tcPr>
          <w:p w:rsidR="00422DD0" w:rsidRDefault="00422DD0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22DD0" w:rsidTr="00A853DD">
        <w:tc>
          <w:tcPr>
            <w:tcW w:w="3730" w:type="dxa"/>
          </w:tcPr>
          <w:p w:rsidR="00422DD0" w:rsidRPr="00DC1295" w:rsidRDefault="00422DD0" w:rsidP="00373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C1295">
              <w:rPr>
                <w:rFonts w:ascii="Times New Roman" w:hAnsi="Times New Roman" w:cs="Times New Roman"/>
                <w:color w:val="000000" w:themeColor="text1"/>
              </w:rPr>
              <w:t>Код Страны (страна происхождения)</w:t>
            </w:r>
          </w:p>
        </w:tc>
        <w:tc>
          <w:tcPr>
            <w:tcW w:w="1440" w:type="dxa"/>
          </w:tcPr>
          <w:p w:rsidR="00422DD0" w:rsidRPr="00DC1295" w:rsidRDefault="00422DD0" w:rsidP="0037382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C1295">
              <w:rPr>
                <w:rFonts w:ascii="Times New Roman" w:hAnsi="Times New Roman" w:cs="Times New Roman"/>
                <w:color w:val="000000" w:themeColor="text1"/>
              </w:rPr>
              <w:t>Числовой</w:t>
            </w:r>
          </w:p>
        </w:tc>
        <w:tc>
          <w:tcPr>
            <w:tcW w:w="3754" w:type="dxa"/>
          </w:tcPr>
          <w:p w:rsidR="00422DD0" w:rsidRDefault="00422DD0" w:rsidP="0037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422DD0" w:rsidTr="00A853DD">
        <w:tc>
          <w:tcPr>
            <w:tcW w:w="3730" w:type="dxa"/>
          </w:tcPr>
          <w:p w:rsidR="00422DD0" w:rsidRDefault="00422DD0" w:rsidP="00E4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0" w:type="dxa"/>
          </w:tcPr>
          <w:p w:rsidR="00422DD0" w:rsidRDefault="00422DD0" w:rsidP="00E43D4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54" w:type="dxa"/>
          </w:tcPr>
          <w:p w:rsidR="00422DD0" w:rsidRDefault="00422DD0" w:rsidP="00E43D44">
            <w:pPr>
              <w:rPr>
                <w:rFonts w:ascii="Times New Roman" w:hAnsi="Times New Roman" w:cs="Times New Roman"/>
              </w:rPr>
            </w:pPr>
          </w:p>
        </w:tc>
      </w:tr>
    </w:tbl>
    <w:p w:rsidR="00A853DD" w:rsidRDefault="00A853DD" w:rsidP="00BA25D4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BA25D4" w:rsidRPr="006B45AA" w:rsidRDefault="00BA25D4" w:rsidP="00A853DD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Номенклатура нефтепродуктов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6B45AA" w:rsidRPr="00422D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A853DD" w:rsidRPr="00B771A7" w:rsidRDefault="00A853DD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Номенклатура</w:t>
      </w:r>
    </w:p>
    <w:p w:rsidR="00A853DD" w:rsidRPr="00B771A7" w:rsidRDefault="00A853DD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Nomenclature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41"/>
        <w:gridCol w:w="1350"/>
        <w:gridCol w:w="2741"/>
        <w:gridCol w:w="2241"/>
      </w:tblGrid>
      <w:tr w:rsidR="006B6872" w:rsidTr="00422DD0">
        <w:tc>
          <w:tcPr>
            <w:tcW w:w="2741" w:type="dxa"/>
          </w:tcPr>
          <w:p w:rsidR="006B6872" w:rsidRDefault="006B6872" w:rsidP="003B4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50" w:type="dxa"/>
          </w:tcPr>
          <w:p w:rsidR="006B6872" w:rsidRDefault="006B6872" w:rsidP="003B4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741" w:type="dxa"/>
          </w:tcPr>
          <w:p w:rsidR="006B6872" w:rsidRDefault="006B6872" w:rsidP="003B4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2241" w:type="dxa"/>
          </w:tcPr>
          <w:p w:rsidR="006B6872" w:rsidRDefault="006B6872" w:rsidP="003B44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в источнике</w:t>
            </w:r>
          </w:p>
        </w:tc>
      </w:tr>
      <w:tr w:rsidR="006B6872" w:rsidTr="00422DD0"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нефтепродукта</w:t>
            </w:r>
          </w:p>
        </w:tc>
        <w:tc>
          <w:tcPr>
            <w:tcW w:w="1350" w:type="dxa"/>
          </w:tcPr>
          <w:p w:rsidR="006B6872" w:rsidRDefault="006B6872" w:rsidP="00BA25D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2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</w:t>
            </w:r>
          </w:p>
        </w:tc>
        <w:tc>
          <w:tcPr>
            <w:tcW w:w="1350" w:type="dxa"/>
          </w:tcPr>
          <w:p w:rsidR="006B6872" w:rsidRDefault="006B6872" w:rsidP="00BA25D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350" w:type="dxa"/>
          </w:tcPr>
          <w:p w:rsidR="006B6872" w:rsidRDefault="006B6872" w:rsidP="00BA25D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BA25D4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Pr="00BF58D1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350" w:type="dxa"/>
          </w:tcPr>
          <w:p w:rsidR="006B6872" w:rsidRDefault="006B6872" w:rsidP="00B4708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350" w:type="dxa"/>
          </w:tcPr>
          <w:p w:rsidR="006B6872" w:rsidRDefault="006B6872" w:rsidP="0078149D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2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Нефтепродукт</w:t>
            </w:r>
          </w:p>
        </w:tc>
        <w:tc>
          <w:tcPr>
            <w:tcW w:w="1350" w:type="dxa"/>
          </w:tcPr>
          <w:p w:rsidR="006B6872" w:rsidRPr="000F59EE" w:rsidRDefault="006B6872" w:rsidP="0078149D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78149D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350" w:type="dxa"/>
          </w:tcPr>
          <w:p w:rsidR="006B6872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241" w:type="dxa"/>
          </w:tcPr>
          <w:p w:rsidR="006B6872" w:rsidRPr="00422DD0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Ведомственная отчетность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Pr="00422DD0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350" w:type="dxa"/>
          </w:tcPr>
          <w:p w:rsidR="006B6872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2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ТНПА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краткое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полное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краткое английское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Pr="00422DD0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422DD0"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полное английское</w:t>
            </w:r>
          </w:p>
        </w:tc>
        <w:tc>
          <w:tcPr>
            <w:tcW w:w="1350" w:type="dxa"/>
          </w:tcPr>
          <w:p w:rsidR="006B6872" w:rsidRPr="000F59EE" w:rsidRDefault="006B6872" w:rsidP="00901EB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741" w:type="dxa"/>
          </w:tcPr>
          <w:p w:rsidR="006B6872" w:rsidRDefault="006B6872" w:rsidP="00901E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6B6872" w:rsidRPr="00422DD0" w:rsidRDefault="006B6872" w:rsidP="00901EBE">
            <w:pPr>
              <w:rPr>
                <w:rFonts w:ascii="Times New Roman" w:hAnsi="Times New Roman" w:cs="Times New Roman"/>
              </w:rPr>
            </w:pPr>
          </w:p>
        </w:tc>
      </w:tr>
    </w:tbl>
    <w:p w:rsidR="00BA25D4" w:rsidRDefault="00BA25D4" w:rsidP="00673E69">
      <w:pPr>
        <w:spacing w:after="0" w:line="240" w:lineRule="auto"/>
        <w:rPr>
          <w:rFonts w:ascii="Times New Roman" w:hAnsi="Times New Roman" w:cs="Times New Roman"/>
        </w:rPr>
      </w:pPr>
    </w:p>
    <w:p w:rsidR="00B47081" w:rsidRDefault="00B47081" w:rsidP="008460BC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Характеристики нефтепродуктов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422D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ХарктеристикиНоменклатуры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CharacteristicNomenclature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92"/>
        <w:gridCol w:w="1441"/>
        <w:gridCol w:w="3766"/>
      </w:tblGrid>
      <w:tr w:rsidR="006B6872" w:rsidTr="008460BC">
        <w:tc>
          <w:tcPr>
            <w:tcW w:w="3292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1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66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292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нефтепродукта</w:t>
            </w:r>
          </w:p>
        </w:tc>
        <w:tc>
          <w:tcPr>
            <w:tcW w:w="1441" w:type="dxa"/>
          </w:tcPr>
          <w:p w:rsidR="006B6872" w:rsidRDefault="006B6872" w:rsidP="00B4708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66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292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характеристики</w:t>
            </w:r>
          </w:p>
        </w:tc>
        <w:tc>
          <w:tcPr>
            <w:tcW w:w="1441" w:type="dxa"/>
          </w:tcPr>
          <w:p w:rsidR="006B6872" w:rsidRDefault="006B6872" w:rsidP="00B4708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66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292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1" w:type="dxa"/>
          </w:tcPr>
          <w:p w:rsidR="006B6872" w:rsidRPr="000F59EE" w:rsidRDefault="006B6872" w:rsidP="00B4708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292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441" w:type="dxa"/>
          </w:tcPr>
          <w:p w:rsidR="006B6872" w:rsidRDefault="006B6872" w:rsidP="00B4708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6B6872" w:rsidRDefault="006B6872" w:rsidP="00B47081">
            <w:pPr>
              <w:rPr>
                <w:rFonts w:ascii="Times New Roman" w:hAnsi="Times New Roman" w:cs="Times New Roman"/>
              </w:rPr>
            </w:pPr>
          </w:p>
        </w:tc>
      </w:tr>
    </w:tbl>
    <w:p w:rsidR="00B47081" w:rsidRDefault="00B47081" w:rsidP="00673E69">
      <w:pPr>
        <w:spacing w:after="0" w:line="240" w:lineRule="auto"/>
        <w:rPr>
          <w:rFonts w:ascii="Times New Roman" w:hAnsi="Times New Roman" w:cs="Times New Roman"/>
        </w:rPr>
      </w:pPr>
    </w:p>
    <w:p w:rsidR="007B0A23" w:rsidRDefault="007B0A23" w:rsidP="007B0A23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Значения характеристик нефтепродуктов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422DD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ХарктеристикиНоменклатуры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CharacteristicNomenclatureValue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5"/>
        <w:gridCol w:w="1442"/>
        <w:gridCol w:w="3784"/>
      </w:tblGrid>
      <w:tr w:rsidR="006B6872" w:rsidTr="008460BC">
        <w:tc>
          <w:tcPr>
            <w:tcW w:w="3415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415" w:type="dxa"/>
          </w:tcPr>
          <w:p w:rsidR="006B6872" w:rsidRDefault="006B6872" w:rsidP="007B0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</w:t>
            </w:r>
          </w:p>
        </w:tc>
        <w:tc>
          <w:tcPr>
            <w:tcW w:w="1442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A66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415" w:type="dxa"/>
          </w:tcPr>
          <w:p w:rsidR="006B6872" w:rsidRDefault="006B6872" w:rsidP="00A66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Pr="000F59EE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A66DA7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415" w:type="dxa"/>
          </w:tcPr>
          <w:p w:rsidR="006B6872" w:rsidRDefault="006B6872" w:rsidP="00A66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1442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A66DA7">
            <w:pPr>
              <w:rPr>
                <w:rFonts w:ascii="Times New Roman" w:hAnsi="Times New Roman" w:cs="Times New Roman"/>
              </w:rPr>
            </w:pPr>
          </w:p>
        </w:tc>
      </w:tr>
    </w:tbl>
    <w:p w:rsidR="007B0A23" w:rsidRDefault="007B0A23" w:rsidP="00673E69">
      <w:pPr>
        <w:spacing w:after="0" w:line="240" w:lineRule="auto"/>
        <w:rPr>
          <w:rFonts w:ascii="Times New Roman" w:hAnsi="Times New Roman" w:cs="Times New Roman"/>
        </w:rPr>
      </w:pPr>
    </w:p>
    <w:p w:rsidR="00B47081" w:rsidRPr="009F3F56" w:rsidRDefault="00B47081" w:rsidP="00B4708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F3F56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FC21EF" w:rsidRPr="009F3F56">
        <w:rPr>
          <w:rFonts w:ascii="Times New Roman" w:hAnsi="Times New Roman" w:cs="Times New Roman"/>
          <w:color w:val="auto"/>
          <w:sz w:val="22"/>
          <w:szCs w:val="22"/>
        </w:rPr>
        <w:t>Марки</w:t>
      </w:r>
      <w:r w:rsidRPr="009F3F56">
        <w:rPr>
          <w:rFonts w:ascii="Times New Roman" w:hAnsi="Times New Roman" w:cs="Times New Roman"/>
          <w:color w:val="auto"/>
          <w:sz w:val="22"/>
          <w:szCs w:val="22"/>
        </w:rPr>
        <w:t xml:space="preserve"> нефтепродуктов</w:t>
      </w:r>
      <w:r w:rsidR="00FC21EF" w:rsidRPr="009F3F56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9F3F56" w:rsidRPr="009F3F5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8460BC" w:rsidRPr="009F3F56" w:rsidTr="00A66DA7">
        <w:tc>
          <w:tcPr>
            <w:tcW w:w="2689" w:type="dxa"/>
          </w:tcPr>
          <w:p w:rsidR="00B47081" w:rsidRPr="009F3F56" w:rsidRDefault="00B47081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B47081" w:rsidRPr="009F3F56" w:rsidRDefault="00B47081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B47081" w:rsidRPr="009F3F56" w:rsidRDefault="00B47081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8460BC" w:rsidRPr="009F3F56" w:rsidTr="00A66DA7">
        <w:tc>
          <w:tcPr>
            <w:tcW w:w="2689" w:type="dxa"/>
          </w:tcPr>
          <w:p w:rsidR="00B47081" w:rsidRPr="009F3F56" w:rsidRDefault="00B47081" w:rsidP="00FC21EF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 xml:space="preserve">Код </w:t>
            </w:r>
          </w:p>
        </w:tc>
        <w:tc>
          <w:tcPr>
            <w:tcW w:w="1559" w:type="dxa"/>
          </w:tcPr>
          <w:p w:rsidR="00B47081" w:rsidRPr="009F3F56" w:rsidRDefault="00B47081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B47081" w:rsidRPr="009F3F56" w:rsidRDefault="00B47081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Ключ.</w:t>
            </w:r>
          </w:p>
        </w:tc>
      </w:tr>
      <w:tr w:rsidR="008460BC" w:rsidRPr="009F3F56" w:rsidTr="00A66DA7">
        <w:tc>
          <w:tcPr>
            <w:tcW w:w="2689" w:type="dxa"/>
          </w:tcPr>
          <w:p w:rsidR="00B47081" w:rsidRPr="009F3F56" w:rsidRDefault="00B47081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B47081" w:rsidRPr="009F3F56" w:rsidRDefault="00B47081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B47081" w:rsidRPr="009F3F56" w:rsidRDefault="00B47081" w:rsidP="00A66DA7">
            <w:pPr>
              <w:rPr>
                <w:rFonts w:ascii="Times New Roman" w:hAnsi="Times New Roman" w:cs="Times New Roman"/>
              </w:rPr>
            </w:pPr>
          </w:p>
        </w:tc>
      </w:tr>
    </w:tbl>
    <w:p w:rsidR="00B47081" w:rsidRPr="009F3F56" w:rsidRDefault="00B47081" w:rsidP="00673E69">
      <w:pPr>
        <w:spacing w:after="0" w:line="240" w:lineRule="auto"/>
        <w:rPr>
          <w:rFonts w:ascii="Times New Roman" w:hAnsi="Times New Roman" w:cs="Times New Roman"/>
        </w:rPr>
      </w:pPr>
    </w:p>
    <w:p w:rsidR="00FC21EF" w:rsidRPr="009F3F56" w:rsidRDefault="00FC21EF" w:rsidP="00FC21EF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F3F56">
        <w:rPr>
          <w:rFonts w:ascii="Times New Roman" w:hAnsi="Times New Roman" w:cs="Times New Roman"/>
          <w:color w:val="auto"/>
          <w:sz w:val="22"/>
          <w:szCs w:val="22"/>
        </w:rPr>
        <w:lastRenderedPageBreak/>
        <w:t>Таблица «Нефтепродукты»</w:t>
      </w:r>
      <w:r w:rsidR="009F3F5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 xml:space="preserve">Код 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Ключ.</w:t>
            </w:r>
          </w:p>
        </w:tc>
      </w:tr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</w:p>
        </w:tc>
      </w:tr>
    </w:tbl>
    <w:p w:rsidR="00FC21EF" w:rsidRPr="009F3F56" w:rsidRDefault="00FC21EF" w:rsidP="00673E69">
      <w:pPr>
        <w:spacing w:after="0" w:line="240" w:lineRule="auto"/>
        <w:rPr>
          <w:rFonts w:ascii="Times New Roman" w:hAnsi="Times New Roman" w:cs="Times New Roman"/>
        </w:rPr>
      </w:pPr>
    </w:p>
    <w:p w:rsidR="00FC21EF" w:rsidRPr="009F3F56" w:rsidRDefault="00FC21EF" w:rsidP="00FC21EF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F3F56">
        <w:rPr>
          <w:rFonts w:ascii="Times New Roman" w:hAnsi="Times New Roman" w:cs="Times New Roman"/>
          <w:color w:val="auto"/>
          <w:sz w:val="22"/>
          <w:szCs w:val="22"/>
        </w:rPr>
        <w:t>Таблица «Нефтепродукты ведомственная отчетность»</w:t>
      </w:r>
      <w:r w:rsidR="009F3F5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B771A7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 xml:space="preserve">Код 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Ключ.</w:t>
            </w:r>
          </w:p>
        </w:tc>
      </w:tr>
      <w:tr w:rsidR="008460BC" w:rsidRPr="009F3F56" w:rsidTr="00A66DA7">
        <w:tc>
          <w:tcPr>
            <w:tcW w:w="2689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FC21EF" w:rsidRPr="009F3F56" w:rsidRDefault="00FC21EF" w:rsidP="00A66DA7">
            <w:pPr>
              <w:jc w:val="center"/>
              <w:rPr>
                <w:rFonts w:ascii="Times New Roman" w:hAnsi="Times New Roman" w:cs="Times New Roman"/>
              </w:rPr>
            </w:pPr>
            <w:r w:rsidRPr="009F3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FC21EF" w:rsidRPr="009F3F56" w:rsidRDefault="00FC21EF" w:rsidP="00A66DA7">
            <w:pPr>
              <w:rPr>
                <w:rFonts w:ascii="Times New Roman" w:hAnsi="Times New Roman" w:cs="Times New Roman"/>
              </w:rPr>
            </w:pPr>
          </w:p>
        </w:tc>
      </w:tr>
    </w:tbl>
    <w:p w:rsidR="00FC21EF" w:rsidRDefault="00FC21EF" w:rsidP="00673E69">
      <w:pPr>
        <w:spacing w:after="0" w:line="240" w:lineRule="auto"/>
        <w:rPr>
          <w:rFonts w:ascii="Times New Roman" w:hAnsi="Times New Roman" w:cs="Times New Roman"/>
        </w:rPr>
      </w:pPr>
    </w:p>
    <w:p w:rsidR="00AC3797" w:rsidRDefault="00AC3797" w:rsidP="009951D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«Организации»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Организации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Organization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7"/>
        <w:gridCol w:w="1442"/>
        <w:gridCol w:w="3784"/>
      </w:tblGrid>
      <w:tr w:rsidR="006B6872" w:rsidTr="008460BC">
        <w:tc>
          <w:tcPr>
            <w:tcW w:w="3557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организации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</w:p>
        </w:tc>
      </w:tr>
    </w:tbl>
    <w:p w:rsidR="008460BC" w:rsidRDefault="008460BC" w:rsidP="009951D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AC3797" w:rsidRDefault="00AC3797" w:rsidP="008460BC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423D3C">
        <w:rPr>
          <w:rFonts w:ascii="Times New Roman" w:hAnsi="Times New Roman" w:cs="Times New Roman"/>
          <w:color w:val="auto"/>
          <w:sz w:val="22"/>
          <w:szCs w:val="22"/>
        </w:rPr>
        <w:t>ТО (Торговый объект</w:t>
      </w:r>
      <w:r w:rsidR="007D2972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9A19D6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422DD0" w:rsidRPr="00B771A7">
        <w:rPr>
          <w:rFonts w:ascii="Times New Roman" w:hAnsi="Times New Roman" w:cs="Times New Roman"/>
          <w:color w:val="auto"/>
          <w:sz w:val="22"/>
          <w:szCs w:val="22"/>
        </w:rPr>
        <w:t xml:space="preserve"> (КИС НПО)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Склады</w:t>
      </w:r>
    </w:p>
    <w:p w:rsidR="008460BC" w:rsidRPr="00B771A7" w:rsidRDefault="008460BC" w:rsidP="00B771A7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771A7">
        <w:rPr>
          <w:rFonts w:ascii="Times New Roman" w:hAnsi="Times New Roman" w:cs="Times New Roman"/>
          <w:color w:val="auto"/>
          <w:sz w:val="22"/>
          <w:szCs w:val="22"/>
        </w:rPr>
        <w:t>WareHouse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7"/>
        <w:gridCol w:w="1442"/>
        <w:gridCol w:w="3784"/>
      </w:tblGrid>
      <w:tr w:rsidR="006B6872" w:rsidTr="008460BC">
        <w:tc>
          <w:tcPr>
            <w:tcW w:w="3557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ТО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Pr="00C513AE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 xml:space="preserve">win </w:t>
            </w:r>
            <w:r>
              <w:rPr>
                <w:rFonts w:ascii="Times New Roman" w:hAnsi="Times New Roman" w:cs="Times New Roman"/>
              </w:rPr>
              <w:t>РЦП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комплекса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Района</w:t>
            </w:r>
          </w:p>
        </w:tc>
        <w:tc>
          <w:tcPr>
            <w:tcW w:w="1442" w:type="dxa"/>
          </w:tcPr>
          <w:p w:rsidR="006B6872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Ключ. </w:t>
            </w:r>
          </w:p>
        </w:tc>
      </w:tr>
      <w:tr w:rsidR="006B6872" w:rsidTr="008460BC">
        <w:tc>
          <w:tcPr>
            <w:tcW w:w="3557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торгового объекта</w:t>
            </w:r>
          </w:p>
        </w:tc>
        <w:tc>
          <w:tcPr>
            <w:tcW w:w="1442" w:type="dxa"/>
          </w:tcPr>
          <w:p w:rsidR="006B6872" w:rsidRPr="000F59EE" w:rsidRDefault="006B6872" w:rsidP="00C513A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84" w:type="dxa"/>
          </w:tcPr>
          <w:p w:rsidR="006B6872" w:rsidRDefault="006B6872" w:rsidP="00C513AE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557" w:type="dxa"/>
          </w:tcPr>
          <w:p w:rsidR="006B6872" w:rsidRDefault="006B6872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локализации</w:t>
            </w:r>
          </w:p>
        </w:tc>
        <w:tc>
          <w:tcPr>
            <w:tcW w:w="1442" w:type="dxa"/>
          </w:tcPr>
          <w:p w:rsidR="006B6872" w:rsidRDefault="006B6872" w:rsidP="00DE2580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DE2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423D3C" w:rsidRDefault="00423D3C" w:rsidP="00673E69">
      <w:pPr>
        <w:spacing w:after="0" w:line="240" w:lineRule="auto"/>
        <w:rPr>
          <w:rFonts w:ascii="Times New Roman" w:hAnsi="Times New Roman" w:cs="Times New Roman"/>
        </w:rPr>
      </w:pPr>
    </w:p>
    <w:p w:rsidR="00DF09D6" w:rsidRDefault="00DF09D6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Характеристики торговых объектов (ТО)</w:t>
      </w:r>
      <w:r w:rsidR="009A19D6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901E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8460BC" w:rsidRPr="004131D5" w:rsidRDefault="008460BC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CharacteristicWareHouse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51"/>
        <w:gridCol w:w="1406"/>
        <w:gridCol w:w="3784"/>
      </w:tblGrid>
      <w:tr w:rsidR="006B6872" w:rsidTr="008460BC">
        <w:tc>
          <w:tcPr>
            <w:tcW w:w="3451" w:type="dxa"/>
          </w:tcPr>
          <w:p w:rsidR="006B6872" w:rsidRDefault="006B6872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06" w:type="dxa"/>
          </w:tcPr>
          <w:p w:rsidR="006B6872" w:rsidRDefault="006B6872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84" w:type="dxa"/>
          </w:tcPr>
          <w:p w:rsidR="006B6872" w:rsidRDefault="006B6872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451" w:type="dxa"/>
          </w:tcPr>
          <w:p w:rsidR="006B6872" w:rsidRDefault="006B6872" w:rsidP="008C4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406" w:type="dxa"/>
          </w:tcPr>
          <w:p w:rsidR="006B6872" w:rsidRDefault="006B6872" w:rsidP="008C496C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8C4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451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характеристики</w:t>
            </w:r>
          </w:p>
        </w:tc>
        <w:tc>
          <w:tcPr>
            <w:tcW w:w="1406" w:type="dxa"/>
          </w:tcPr>
          <w:p w:rsidR="006B6872" w:rsidRDefault="006B6872" w:rsidP="007D7F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84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DF09D6" w:rsidRDefault="00DF09D6" w:rsidP="00673E69">
      <w:pPr>
        <w:spacing w:after="0" w:line="240" w:lineRule="auto"/>
        <w:rPr>
          <w:rFonts w:ascii="Times New Roman" w:hAnsi="Times New Roman" w:cs="Times New Roman"/>
        </w:rPr>
      </w:pPr>
    </w:p>
    <w:p w:rsidR="007D7F77" w:rsidRDefault="007D7F77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2A05CC">
        <w:rPr>
          <w:rFonts w:ascii="Times New Roman" w:hAnsi="Times New Roman" w:cs="Times New Roman"/>
          <w:color w:val="auto"/>
          <w:sz w:val="22"/>
          <w:szCs w:val="22"/>
        </w:rPr>
        <w:t>Классификатор характеристик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торговых объектов (ТО)</w:t>
      </w:r>
      <w:r w:rsidR="00901E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8460BC" w:rsidRPr="004131D5" w:rsidRDefault="008460BC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CharacteristicWareHouseValue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34"/>
        <w:gridCol w:w="1441"/>
        <w:gridCol w:w="3766"/>
      </w:tblGrid>
      <w:tr w:rsidR="006B6872" w:rsidTr="008460BC">
        <w:tc>
          <w:tcPr>
            <w:tcW w:w="3434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1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66" w:type="dxa"/>
          </w:tcPr>
          <w:p w:rsidR="006B6872" w:rsidRDefault="006B6872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434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характеристики</w:t>
            </w:r>
          </w:p>
        </w:tc>
        <w:tc>
          <w:tcPr>
            <w:tcW w:w="1441" w:type="dxa"/>
          </w:tcPr>
          <w:p w:rsidR="006B6872" w:rsidRDefault="006B6872" w:rsidP="007D7F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66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434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1" w:type="dxa"/>
          </w:tcPr>
          <w:p w:rsidR="006B6872" w:rsidRDefault="006B6872" w:rsidP="007D7F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434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</w:t>
            </w:r>
          </w:p>
        </w:tc>
        <w:tc>
          <w:tcPr>
            <w:tcW w:w="1441" w:type="dxa"/>
          </w:tcPr>
          <w:p w:rsidR="006B6872" w:rsidRDefault="006B6872" w:rsidP="007D7F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6B6872" w:rsidRDefault="006B6872" w:rsidP="007D7F77">
            <w:pPr>
              <w:rPr>
                <w:rFonts w:ascii="Times New Roman" w:hAnsi="Times New Roman" w:cs="Times New Roman"/>
              </w:rPr>
            </w:pPr>
          </w:p>
        </w:tc>
      </w:tr>
    </w:tbl>
    <w:p w:rsidR="007D7F77" w:rsidRDefault="007D7F77" w:rsidP="00673E69">
      <w:pPr>
        <w:spacing w:after="0" w:line="240" w:lineRule="auto"/>
        <w:rPr>
          <w:rFonts w:ascii="Times New Roman" w:hAnsi="Times New Roman" w:cs="Times New Roman"/>
        </w:rPr>
      </w:pPr>
    </w:p>
    <w:p w:rsidR="009951D1" w:rsidRDefault="009951D1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«Комплексы АЗС»</w:t>
      </w:r>
      <w:r w:rsidR="00FA001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4131D5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6B6872" w:rsidRPr="004131D5">
        <w:rPr>
          <w:rFonts w:ascii="Times New Roman" w:hAnsi="Times New Roman" w:cs="Times New Roman"/>
          <w:color w:val="auto"/>
          <w:sz w:val="22"/>
          <w:szCs w:val="22"/>
        </w:rPr>
        <w:t>АСУ НПО ЭК</w:t>
      </w:r>
      <w:r w:rsidR="00901EBE" w:rsidRPr="004131D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:rsidR="008460BC" w:rsidRPr="004131D5" w:rsidRDefault="008460BC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AZSComplex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22"/>
        <w:gridCol w:w="1442"/>
        <w:gridCol w:w="3777"/>
      </w:tblGrid>
      <w:tr w:rsidR="006B6872" w:rsidTr="008460BC">
        <w:tc>
          <w:tcPr>
            <w:tcW w:w="342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2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77" w:type="dxa"/>
          </w:tcPr>
          <w:p w:rsidR="006B6872" w:rsidRDefault="006B6872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B6872" w:rsidTr="008460BC">
        <w:tc>
          <w:tcPr>
            <w:tcW w:w="3422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комплекса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7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B6872" w:rsidTr="008460BC">
        <w:tc>
          <w:tcPr>
            <w:tcW w:w="3422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2" w:type="dxa"/>
          </w:tcPr>
          <w:p w:rsidR="006B6872" w:rsidRDefault="006B6872" w:rsidP="003B1859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77" w:type="dxa"/>
          </w:tcPr>
          <w:p w:rsidR="006B6872" w:rsidRDefault="006B6872" w:rsidP="003B1859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422" w:type="dxa"/>
          </w:tcPr>
          <w:p w:rsidR="006B6872" w:rsidRPr="00F05677" w:rsidRDefault="006B6872" w:rsidP="00F05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Приграничный</w:t>
            </w:r>
          </w:p>
        </w:tc>
        <w:tc>
          <w:tcPr>
            <w:tcW w:w="1442" w:type="dxa"/>
          </w:tcPr>
          <w:p w:rsidR="006B6872" w:rsidRPr="000F59EE" w:rsidRDefault="006B6872" w:rsidP="00F056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77" w:type="dxa"/>
          </w:tcPr>
          <w:p w:rsidR="006B6872" w:rsidRDefault="006B6872" w:rsidP="00F05677">
            <w:pPr>
              <w:rPr>
                <w:rFonts w:ascii="Times New Roman" w:hAnsi="Times New Roman" w:cs="Times New Roman"/>
              </w:rPr>
            </w:pPr>
          </w:p>
        </w:tc>
      </w:tr>
      <w:tr w:rsidR="006B6872" w:rsidTr="008460BC">
        <w:tc>
          <w:tcPr>
            <w:tcW w:w="3422" w:type="dxa"/>
          </w:tcPr>
          <w:p w:rsidR="006B6872" w:rsidRPr="00F05677" w:rsidRDefault="006B6872" w:rsidP="00F05677">
            <w:pPr>
              <w:rPr>
                <w:rFonts w:ascii="Times New Roman" w:hAnsi="Times New Roman" w:cs="Times New Roman"/>
              </w:rPr>
            </w:pPr>
            <w:r w:rsidRPr="00F05677">
              <w:rPr>
                <w:rFonts w:ascii="Times New Roman" w:hAnsi="Times New Roman" w:cs="Times New Roman"/>
              </w:rPr>
              <w:t>Координаты объекта</w:t>
            </w:r>
          </w:p>
        </w:tc>
        <w:tc>
          <w:tcPr>
            <w:tcW w:w="1442" w:type="dxa"/>
          </w:tcPr>
          <w:p w:rsidR="006B6872" w:rsidRPr="000F59EE" w:rsidRDefault="006B6872" w:rsidP="00F05677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77" w:type="dxa"/>
          </w:tcPr>
          <w:p w:rsidR="006B6872" w:rsidRDefault="006B6872" w:rsidP="00F05677">
            <w:pPr>
              <w:rPr>
                <w:rFonts w:ascii="Times New Roman" w:hAnsi="Times New Roman" w:cs="Times New Roman"/>
              </w:rPr>
            </w:pPr>
          </w:p>
        </w:tc>
      </w:tr>
    </w:tbl>
    <w:p w:rsidR="00AC3797" w:rsidRDefault="00AC3797" w:rsidP="00673E69">
      <w:pPr>
        <w:spacing w:after="0" w:line="240" w:lineRule="auto"/>
        <w:rPr>
          <w:rFonts w:ascii="Times New Roman" w:hAnsi="Times New Roman" w:cs="Times New Roman"/>
        </w:rPr>
      </w:pPr>
    </w:p>
    <w:p w:rsidR="009951D1" w:rsidRPr="004131D5" w:rsidRDefault="009951D1" w:rsidP="009951D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C6BF9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BC6BF9">
        <w:rPr>
          <w:rFonts w:ascii="Times New Roman" w:hAnsi="Times New Roman" w:cs="Times New Roman"/>
          <w:color w:val="auto"/>
          <w:sz w:val="22"/>
          <w:szCs w:val="22"/>
        </w:rPr>
        <w:t>Характеристики комплексов</w:t>
      </w:r>
      <w:r w:rsidRPr="00BC6BF9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901EB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01EBE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9951D1" w:rsidTr="00A14F35">
        <w:tc>
          <w:tcPr>
            <w:tcW w:w="2689" w:type="dxa"/>
          </w:tcPr>
          <w:p w:rsidR="009951D1" w:rsidRDefault="009951D1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9951D1" w:rsidRDefault="00B83524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9951D1" w:rsidRDefault="009951D1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61C73" w:rsidTr="00A14F35">
        <w:tc>
          <w:tcPr>
            <w:tcW w:w="2689" w:type="dxa"/>
          </w:tcPr>
          <w:p w:rsidR="00F61C73" w:rsidRDefault="00F61C73" w:rsidP="00F6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Код комплекса</w:t>
            </w:r>
          </w:p>
        </w:tc>
        <w:tc>
          <w:tcPr>
            <w:tcW w:w="1559" w:type="dxa"/>
          </w:tcPr>
          <w:p w:rsidR="00F61C73" w:rsidRDefault="00F61C73" w:rsidP="00F61C73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F61C73" w:rsidRDefault="00F61C73" w:rsidP="00F61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5E1B12" w:rsidTr="00A14F35">
        <w:tc>
          <w:tcPr>
            <w:tcW w:w="2689" w:type="dxa"/>
          </w:tcPr>
          <w:p w:rsidR="005E1B12" w:rsidRDefault="005E1B12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характеристики</w:t>
            </w:r>
          </w:p>
        </w:tc>
        <w:tc>
          <w:tcPr>
            <w:tcW w:w="1559" w:type="dxa"/>
          </w:tcPr>
          <w:p w:rsidR="005E1B12" w:rsidRDefault="005E1B12" w:rsidP="005E1B12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5E1B12" w:rsidRDefault="005E1B12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AC3797" w:rsidRDefault="00AC3797" w:rsidP="00673E69">
      <w:pPr>
        <w:spacing w:after="0" w:line="240" w:lineRule="auto"/>
        <w:rPr>
          <w:rFonts w:ascii="Times New Roman" w:hAnsi="Times New Roman" w:cs="Times New Roman"/>
        </w:rPr>
      </w:pPr>
    </w:p>
    <w:p w:rsidR="005E1B12" w:rsidRDefault="005E1B12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C6BF9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81554F">
        <w:rPr>
          <w:rFonts w:ascii="Times New Roman" w:hAnsi="Times New Roman" w:cs="Times New Roman"/>
          <w:color w:val="auto"/>
          <w:sz w:val="22"/>
          <w:szCs w:val="22"/>
        </w:rPr>
        <w:t>Классификатор характеристик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комплексов</w:t>
      </w:r>
      <w:r w:rsidRPr="00BC6BF9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p w:rsidR="004E5AC2" w:rsidRPr="004131D5" w:rsidRDefault="004E5AC2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CharacteristicAZSComplex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92"/>
        <w:gridCol w:w="1441"/>
        <w:gridCol w:w="3766"/>
      </w:tblGrid>
      <w:tr w:rsidR="00F960B7" w:rsidTr="004E5AC2">
        <w:tc>
          <w:tcPr>
            <w:tcW w:w="3292" w:type="dxa"/>
          </w:tcPr>
          <w:p w:rsidR="00F960B7" w:rsidRDefault="00F960B7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41" w:type="dxa"/>
          </w:tcPr>
          <w:p w:rsidR="00F960B7" w:rsidRDefault="00F960B7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66" w:type="dxa"/>
          </w:tcPr>
          <w:p w:rsidR="00F960B7" w:rsidRDefault="00F960B7" w:rsidP="00A66D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Tr="004E5AC2">
        <w:tc>
          <w:tcPr>
            <w:tcW w:w="3292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вида характеристики</w:t>
            </w:r>
          </w:p>
        </w:tc>
        <w:tc>
          <w:tcPr>
            <w:tcW w:w="1441" w:type="dxa"/>
          </w:tcPr>
          <w:p w:rsidR="00F960B7" w:rsidRDefault="00F960B7" w:rsidP="005E1B12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66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4E5AC2">
        <w:tc>
          <w:tcPr>
            <w:tcW w:w="3292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441" w:type="dxa"/>
          </w:tcPr>
          <w:p w:rsidR="00F960B7" w:rsidRDefault="00F960B7" w:rsidP="005E1B12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4E5AC2">
        <w:tc>
          <w:tcPr>
            <w:tcW w:w="3292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</w:t>
            </w:r>
          </w:p>
        </w:tc>
        <w:tc>
          <w:tcPr>
            <w:tcW w:w="1441" w:type="dxa"/>
          </w:tcPr>
          <w:p w:rsidR="00F960B7" w:rsidRDefault="00F960B7" w:rsidP="005E1B12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66" w:type="dxa"/>
          </w:tcPr>
          <w:p w:rsidR="00F960B7" w:rsidRDefault="00F960B7" w:rsidP="005E1B12">
            <w:pPr>
              <w:rPr>
                <w:rFonts w:ascii="Times New Roman" w:hAnsi="Times New Roman" w:cs="Times New Roman"/>
              </w:rPr>
            </w:pPr>
          </w:p>
        </w:tc>
      </w:tr>
    </w:tbl>
    <w:p w:rsidR="005E1B12" w:rsidRDefault="005E1B12" w:rsidP="00673E69">
      <w:pPr>
        <w:spacing w:after="0" w:line="240" w:lineRule="auto"/>
        <w:rPr>
          <w:rFonts w:ascii="Times New Roman" w:hAnsi="Times New Roman" w:cs="Times New Roman"/>
        </w:rPr>
      </w:pPr>
    </w:p>
    <w:p w:rsidR="00D927B9" w:rsidRPr="004131D5" w:rsidRDefault="00D927B9" w:rsidP="00D927B9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6C556E">
        <w:rPr>
          <w:rFonts w:ascii="Times New Roman" w:hAnsi="Times New Roman" w:cs="Times New Roman"/>
          <w:color w:val="auto"/>
          <w:sz w:val="22"/>
          <w:szCs w:val="22"/>
        </w:rPr>
        <w:t>Таблица «Районы»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(АСУ ЦНСИ)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4E5AC2" w:rsidRPr="006C556E" w:rsidTr="00A14F35">
        <w:tc>
          <w:tcPr>
            <w:tcW w:w="2689" w:type="dxa"/>
          </w:tcPr>
          <w:p w:rsidR="00D927B9" w:rsidRPr="00F960B7" w:rsidRDefault="00D927B9" w:rsidP="006C6CE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D927B9" w:rsidRPr="00F960B7" w:rsidRDefault="00B83524" w:rsidP="006C6CE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D927B9" w:rsidRPr="00F960B7" w:rsidRDefault="00D927B9" w:rsidP="006C6CE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E5AC2" w:rsidRPr="006C556E" w:rsidTr="00A14F35">
        <w:tc>
          <w:tcPr>
            <w:tcW w:w="2689" w:type="dxa"/>
          </w:tcPr>
          <w:p w:rsidR="003B1859" w:rsidRPr="00F960B7" w:rsidRDefault="00402F75" w:rsidP="003B1859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Района</w:t>
            </w:r>
          </w:p>
        </w:tc>
        <w:tc>
          <w:tcPr>
            <w:tcW w:w="1559" w:type="dxa"/>
          </w:tcPr>
          <w:p w:rsidR="003B1859" w:rsidRPr="00F960B7" w:rsidRDefault="003B1859" w:rsidP="003B1859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3B1859" w:rsidRPr="00F960B7" w:rsidRDefault="00DE611D" w:rsidP="003B1859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4E5AC2" w:rsidRPr="006C556E" w:rsidTr="00A14F35">
        <w:tc>
          <w:tcPr>
            <w:tcW w:w="2689" w:type="dxa"/>
          </w:tcPr>
          <w:p w:rsidR="003B1859" w:rsidRPr="00F960B7" w:rsidRDefault="003B1859" w:rsidP="003B1859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559" w:type="dxa"/>
          </w:tcPr>
          <w:p w:rsidR="003B1859" w:rsidRPr="00F960B7" w:rsidRDefault="003B1859" w:rsidP="003B1859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3B1859" w:rsidRPr="00F960B7" w:rsidRDefault="003B1859" w:rsidP="003B1859">
            <w:pPr>
              <w:rPr>
                <w:rFonts w:ascii="Times New Roman" w:hAnsi="Times New Roman" w:cs="Times New Roman"/>
              </w:rPr>
            </w:pPr>
          </w:p>
        </w:tc>
      </w:tr>
      <w:tr w:rsidR="004E5AC2" w:rsidRPr="006C556E" w:rsidTr="00A14F35">
        <w:tc>
          <w:tcPr>
            <w:tcW w:w="2689" w:type="dxa"/>
          </w:tcPr>
          <w:p w:rsidR="00E8320F" w:rsidRPr="00F960B7" w:rsidRDefault="00E8320F" w:rsidP="00E8320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региона</w:t>
            </w:r>
          </w:p>
        </w:tc>
        <w:tc>
          <w:tcPr>
            <w:tcW w:w="1559" w:type="dxa"/>
          </w:tcPr>
          <w:p w:rsidR="00E8320F" w:rsidRPr="00F960B7" w:rsidRDefault="00E8320F" w:rsidP="00E8320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8320F" w:rsidRPr="00F960B7" w:rsidRDefault="00E8320F" w:rsidP="00E8320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AC3797" w:rsidRDefault="00AC3797" w:rsidP="00673E69">
      <w:pPr>
        <w:spacing w:after="0" w:line="240" w:lineRule="auto"/>
        <w:rPr>
          <w:rFonts w:ascii="Times New Roman" w:hAnsi="Times New Roman" w:cs="Times New Roman"/>
        </w:rPr>
      </w:pPr>
    </w:p>
    <w:p w:rsidR="00006178" w:rsidRPr="004131D5" w:rsidRDefault="00006178" w:rsidP="0000617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«Регионы»</w:t>
      </w:r>
      <w:r w:rsidR="00F960B7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(АСУ ЦНСИ)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F960B7" w:rsidRPr="00F960B7" w:rsidTr="003B4468">
        <w:tc>
          <w:tcPr>
            <w:tcW w:w="2689" w:type="dxa"/>
          </w:tcPr>
          <w:p w:rsidR="0047229B" w:rsidRPr="00F960B7" w:rsidRDefault="0047229B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47229B" w:rsidRPr="00F960B7" w:rsidRDefault="0047229B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47229B" w:rsidRPr="00F960B7" w:rsidRDefault="0047229B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RPr="00F960B7" w:rsidTr="003B4468">
        <w:tc>
          <w:tcPr>
            <w:tcW w:w="2689" w:type="dxa"/>
          </w:tcPr>
          <w:p w:rsidR="0047229B" w:rsidRPr="00F960B7" w:rsidRDefault="0047229B" w:rsidP="0047229B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региона</w:t>
            </w:r>
          </w:p>
        </w:tc>
        <w:tc>
          <w:tcPr>
            <w:tcW w:w="1559" w:type="dxa"/>
          </w:tcPr>
          <w:p w:rsidR="0047229B" w:rsidRPr="00F960B7" w:rsidRDefault="0047229B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47229B" w:rsidRPr="00F960B7" w:rsidRDefault="0047229B" w:rsidP="003B4468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RPr="00F960B7" w:rsidTr="003B4468">
        <w:tc>
          <w:tcPr>
            <w:tcW w:w="2689" w:type="dxa"/>
          </w:tcPr>
          <w:p w:rsidR="0047229B" w:rsidRPr="00F960B7" w:rsidRDefault="0047229B" w:rsidP="0047229B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Наименование региона</w:t>
            </w:r>
          </w:p>
        </w:tc>
        <w:tc>
          <w:tcPr>
            <w:tcW w:w="1559" w:type="dxa"/>
          </w:tcPr>
          <w:p w:rsidR="0047229B" w:rsidRPr="00F960B7" w:rsidRDefault="0047229B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47229B" w:rsidRPr="00F960B7" w:rsidRDefault="0047229B" w:rsidP="003B4468">
            <w:pPr>
              <w:rPr>
                <w:rFonts w:ascii="Times New Roman" w:hAnsi="Times New Roman" w:cs="Times New Roman"/>
              </w:rPr>
            </w:pPr>
          </w:p>
        </w:tc>
      </w:tr>
      <w:tr w:rsidR="004E5AC2" w:rsidRPr="00F960B7" w:rsidTr="003B4468">
        <w:tc>
          <w:tcPr>
            <w:tcW w:w="2689" w:type="dxa"/>
          </w:tcPr>
          <w:p w:rsidR="00E8320F" w:rsidRPr="00F960B7" w:rsidRDefault="00E8320F" w:rsidP="00E8320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страны</w:t>
            </w:r>
          </w:p>
        </w:tc>
        <w:tc>
          <w:tcPr>
            <w:tcW w:w="1559" w:type="dxa"/>
          </w:tcPr>
          <w:p w:rsidR="00E8320F" w:rsidRPr="00F960B7" w:rsidRDefault="00E8320F" w:rsidP="00E8320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E8320F" w:rsidRPr="00F960B7" w:rsidRDefault="00E8320F" w:rsidP="00E8320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1D58BB" w:rsidRPr="00F960B7" w:rsidRDefault="001D58BB" w:rsidP="00673E69">
      <w:pPr>
        <w:spacing w:after="0" w:line="240" w:lineRule="auto"/>
        <w:rPr>
          <w:rFonts w:ascii="Times New Roman" w:hAnsi="Times New Roman" w:cs="Times New Roman"/>
        </w:rPr>
      </w:pPr>
    </w:p>
    <w:p w:rsidR="00E8320F" w:rsidRPr="004131D5" w:rsidRDefault="00E8320F" w:rsidP="00E8320F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«Страны»</w:t>
      </w:r>
      <w:r w:rsidR="00F960B7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(АСУ ЦНСИ)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4E5AC2" w:rsidRPr="00F960B7" w:rsidTr="00E43D44">
        <w:tc>
          <w:tcPr>
            <w:tcW w:w="2689" w:type="dxa"/>
          </w:tcPr>
          <w:p w:rsidR="00E8320F" w:rsidRPr="00F960B7" w:rsidRDefault="00E8320F" w:rsidP="00E43D44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E8320F" w:rsidRPr="00F960B7" w:rsidRDefault="00E8320F" w:rsidP="00E43D44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E8320F" w:rsidRPr="00F960B7" w:rsidRDefault="00E8320F" w:rsidP="00E43D44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4E5AC2" w:rsidRPr="00F960B7" w:rsidTr="00E43D44">
        <w:tc>
          <w:tcPr>
            <w:tcW w:w="2689" w:type="dxa"/>
          </w:tcPr>
          <w:p w:rsidR="0014634F" w:rsidRPr="00F960B7" w:rsidRDefault="0014634F" w:rsidP="001463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страны</w:t>
            </w:r>
          </w:p>
        </w:tc>
        <w:tc>
          <w:tcPr>
            <w:tcW w:w="1559" w:type="dxa"/>
          </w:tcPr>
          <w:p w:rsidR="0014634F" w:rsidRPr="00F960B7" w:rsidRDefault="0014634F" w:rsidP="0014634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14634F" w:rsidRPr="00F960B7" w:rsidRDefault="0014634F" w:rsidP="001463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4E5AC2" w:rsidRPr="00F960B7" w:rsidTr="00E43D44">
        <w:tc>
          <w:tcPr>
            <w:tcW w:w="2689" w:type="dxa"/>
          </w:tcPr>
          <w:p w:rsidR="0014634F" w:rsidRPr="00F960B7" w:rsidRDefault="0014634F" w:rsidP="001463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Наименование страны</w:t>
            </w:r>
          </w:p>
        </w:tc>
        <w:tc>
          <w:tcPr>
            <w:tcW w:w="1559" w:type="dxa"/>
          </w:tcPr>
          <w:p w:rsidR="0014634F" w:rsidRPr="00F960B7" w:rsidRDefault="0014634F" w:rsidP="0014634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14634F" w:rsidRPr="00F960B7" w:rsidRDefault="0014634F" w:rsidP="0014634F">
            <w:pPr>
              <w:rPr>
                <w:rFonts w:ascii="Times New Roman" w:hAnsi="Times New Roman" w:cs="Times New Roman"/>
              </w:rPr>
            </w:pPr>
          </w:p>
        </w:tc>
      </w:tr>
    </w:tbl>
    <w:p w:rsidR="001D58BB" w:rsidRPr="00F960B7" w:rsidRDefault="001D58BB" w:rsidP="00673E69">
      <w:pPr>
        <w:spacing w:after="0" w:line="240" w:lineRule="auto"/>
        <w:rPr>
          <w:rFonts w:ascii="Times New Roman" w:hAnsi="Times New Roman" w:cs="Times New Roman"/>
        </w:rPr>
      </w:pPr>
    </w:p>
    <w:p w:rsidR="00006178" w:rsidRPr="004131D5" w:rsidRDefault="00006178" w:rsidP="0000617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«Населенные пункты»</w:t>
      </w:r>
      <w:r w:rsidR="00827D42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(АСУ ЦНСИ)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5097"/>
      </w:tblGrid>
      <w:tr w:rsidR="00AC10D7" w:rsidRPr="00F960B7" w:rsidTr="003B4468">
        <w:tc>
          <w:tcPr>
            <w:tcW w:w="2689" w:type="dxa"/>
          </w:tcPr>
          <w:p w:rsidR="00AC10D7" w:rsidRPr="00F960B7" w:rsidRDefault="00AC10D7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59" w:type="dxa"/>
          </w:tcPr>
          <w:p w:rsidR="00AC10D7" w:rsidRPr="00F960B7" w:rsidRDefault="00AC10D7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5097" w:type="dxa"/>
          </w:tcPr>
          <w:p w:rsidR="00AC10D7" w:rsidRPr="00F960B7" w:rsidRDefault="00AC10D7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0E487C" w:rsidRPr="00F960B7" w:rsidTr="003B4468">
        <w:tc>
          <w:tcPr>
            <w:tcW w:w="2689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населенного пункта</w:t>
            </w:r>
          </w:p>
        </w:tc>
        <w:tc>
          <w:tcPr>
            <w:tcW w:w="1559" w:type="dxa"/>
          </w:tcPr>
          <w:p w:rsidR="000E487C" w:rsidRPr="00F960B7" w:rsidRDefault="000E487C" w:rsidP="000E487C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0E487C" w:rsidRPr="00F960B7" w:rsidTr="003B4468">
        <w:tc>
          <w:tcPr>
            <w:tcW w:w="2689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Наименование населенного пункта</w:t>
            </w:r>
          </w:p>
        </w:tc>
        <w:tc>
          <w:tcPr>
            <w:tcW w:w="1559" w:type="dxa"/>
          </w:tcPr>
          <w:p w:rsidR="000E487C" w:rsidRPr="00F960B7" w:rsidRDefault="000E487C" w:rsidP="000E487C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5097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</w:p>
        </w:tc>
      </w:tr>
      <w:tr w:rsidR="000E487C" w:rsidRPr="00F960B7" w:rsidTr="003B4468">
        <w:tc>
          <w:tcPr>
            <w:tcW w:w="2689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Района</w:t>
            </w:r>
          </w:p>
        </w:tc>
        <w:tc>
          <w:tcPr>
            <w:tcW w:w="1559" w:type="dxa"/>
          </w:tcPr>
          <w:p w:rsidR="000E487C" w:rsidRPr="00F960B7" w:rsidRDefault="000E487C" w:rsidP="000E487C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0E487C" w:rsidRPr="00F960B7" w:rsidTr="003B4468">
        <w:tc>
          <w:tcPr>
            <w:tcW w:w="2689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Региона</w:t>
            </w:r>
          </w:p>
        </w:tc>
        <w:tc>
          <w:tcPr>
            <w:tcW w:w="1559" w:type="dxa"/>
          </w:tcPr>
          <w:p w:rsidR="000E487C" w:rsidRPr="00F960B7" w:rsidRDefault="000E487C" w:rsidP="000E487C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5097" w:type="dxa"/>
          </w:tcPr>
          <w:p w:rsidR="000E487C" w:rsidRPr="00F960B7" w:rsidRDefault="000E487C" w:rsidP="000E487C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006178" w:rsidRDefault="00006178" w:rsidP="00673E69">
      <w:pPr>
        <w:spacing w:after="0" w:line="240" w:lineRule="auto"/>
        <w:rPr>
          <w:rFonts w:ascii="Times New Roman" w:hAnsi="Times New Roman" w:cs="Times New Roman"/>
        </w:rPr>
      </w:pPr>
    </w:p>
    <w:p w:rsidR="00D927B9" w:rsidRPr="006B6872" w:rsidRDefault="00D927B9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33A8B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 w:rsidR="00933A8B">
        <w:rPr>
          <w:rFonts w:ascii="Times New Roman" w:hAnsi="Times New Roman" w:cs="Times New Roman"/>
          <w:color w:val="auto"/>
          <w:sz w:val="22"/>
          <w:szCs w:val="22"/>
        </w:rPr>
        <w:t>Отношение автодорог к комплексам</w:t>
      </w:r>
      <w:r w:rsidRPr="00933A8B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6B6872" w:rsidRPr="006B68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B6872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4E5AC2" w:rsidRPr="004131D5" w:rsidRDefault="004E5AC2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AZSComplex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57"/>
        <w:gridCol w:w="1414"/>
        <w:gridCol w:w="3853"/>
      </w:tblGrid>
      <w:tr w:rsidR="00F960B7" w:rsidTr="004E5AC2">
        <w:tc>
          <w:tcPr>
            <w:tcW w:w="3657" w:type="dxa"/>
          </w:tcPr>
          <w:p w:rsidR="00F960B7" w:rsidRDefault="00F960B7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14" w:type="dxa"/>
          </w:tcPr>
          <w:p w:rsidR="00F960B7" w:rsidRDefault="00F960B7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853" w:type="dxa"/>
          </w:tcPr>
          <w:p w:rsidR="00F960B7" w:rsidRDefault="00F960B7" w:rsidP="006C6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Tr="004E5AC2">
        <w:tc>
          <w:tcPr>
            <w:tcW w:w="3657" w:type="dxa"/>
          </w:tcPr>
          <w:p w:rsidR="00F960B7" w:rsidRDefault="00F960B7" w:rsidP="00B9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комплекса</w:t>
            </w:r>
          </w:p>
        </w:tc>
        <w:tc>
          <w:tcPr>
            <w:tcW w:w="1414" w:type="dxa"/>
          </w:tcPr>
          <w:p w:rsidR="00F960B7" w:rsidRDefault="00F960B7" w:rsidP="00B94723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853" w:type="dxa"/>
          </w:tcPr>
          <w:p w:rsidR="00F960B7" w:rsidRDefault="00F960B7" w:rsidP="00B9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4E5AC2">
        <w:tc>
          <w:tcPr>
            <w:tcW w:w="3657" w:type="dxa"/>
          </w:tcPr>
          <w:p w:rsidR="00F960B7" w:rsidRDefault="00F960B7" w:rsidP="00B9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автодороги</w:t>
            </w:r>
          </w:p>
        </w:tc>
        <w:tc>
          <w:tcPr>
            <w:tcW w:w="1414" w:type="dxa"/>
          </w:tcPr>
          <w:p w:rsidR="00F960B7" w:rsidRDefault="00F960B7" w:rsidP="00B94723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853" w:type="dxa"/>
          </w:tcPr>
          <w:p w:rsidR="00F960B7" w:rsidRDefault="00F960B7" w:rsidP="00B94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1D58BB" w:rsidRDefault="001D58BB" w:rsidP="00673E6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50737C" w:rsidRDefault="0050737C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Т</w:t>
      </w:r>
      <w:r w:rsidRPr="00E8320F">
        <w:rPr>
          <w:rFonts w:ascii="Times New Roman" w:hAnsi="Times New Roman" w:cs="Times New Roman"/>
          <w:color w:val="auto"/>
          <w:sz w:val="22"/>
          <w:szCs w:val="22"/>
        </w:rPr>
        <w:t>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Автодороги</w:t>
      </w:r>
      <w:r w:rsidRPr="00E8320F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6B687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B6872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4E5AC2" w:rsidRPr="004131D5" w:rsidRDefault="004E5AC2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AZSComplexHighway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1"/>
        <w:gridCol w:w="1439"/>
        <w:gridCol w:w="3744"/>
      </w:tblGrid>
      <w:tr w:rsidR="00F960B7" w:rsidTr="004E5AC2">
        <w:tc>
          <w:tcPr>
            <w:tcW w:w="3741" w:type="dxa"/>
          </w:tcPr>
          <w:p w:rsidR="00F960B7" w:rsidRDefault="00F960B7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439" w:type="dxa"/>
          </w:tcPr>
          <w:p w:rsidR="00F960B7" w:rsidRDefault="00F960B7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744" w:type="dxa"/>
          </w:tcPr>
          <w:p w:rsidR="00F960B7" w:rsidRDefault="00F960B7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Tr="004E5AC2">
        <w:tc>
          <w:tcPr>
            <w:tcW w:w="3741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автодороги</w:t>
            </w:r>
          </w:p>
        </w:tc>
        <w:tc>
          <w:tcPr>
            <w:tcW w:w="1439" w:type="dxa"/>
          </w:tcPr>
          <w:p w:rsidR="00F960B7" w:rsidRDefault="00F960B7" w:rsidP="0050737C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744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4E5AC2">
        <w:tc>
          <w:tcPr>
            <w:tcW w:w="3741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  <w:r w:rsidRPr="0050737C">
              <w:rPr>
                <w:rFonts w:ascii="Times New Roman" w:hAnsi="Times New Roman" w:cs="Times New Roman"/>
              </w:rPr>
              <w:t>автодороги</w:t>
            </w:r>
          </w:p>
        </w:tc>
        <w:tc>
          <w:tcPr>
            <w:tcW w:w="1439" w:type="dxa"/>
          </w:tcPr>
          <w:p w:rsidR="00F960B7" w:rsidRDefault="00F960B7" w:rsidP="0050737C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44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4E5AC2">
        <w:tc>
          <w:tcPr>
            <w:tcW w:w="3741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</w:t>
            </w:r>
            <w:r w:rsidRPr="0050737C">
              <w:rPr>
                <w:rFonts w:ascii="Times New Roman" w:hAnsi="Times New Roman" w:cs="Times New Roman"/>
              </w:rPr>
              <w:t>автодороги</w:t>
            </w:r>
          </w:p>
        </w:tc>
        <w:tc>
          <w:tcPr>
            <w:tcW w:w="1439" w:type="dxa"/>
          </w:tcPr>
          <w:p w:rsidR="00F960B7" w:rsidRDefault="00F960B7" w:rsidP="0050737C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44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4E5AC2">
        <w:tc>
          <w:tcPr>
            <w:tcW w:w="3741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  <w:r w:rsidRPr="0050737C">
              <w:rPr>
                <w:rFonts w:ascii="Times New Roman" w:hAnsi="Times New Roman" w:cs="Times New Roman"/>
              </w:rPr>
              <w:t>Международный номер автодороги</w:t>
            </w:r>
          </w:p>
        </w:tc>
        <w:tc>
          <w:tcPr>
            <w:tcW w:w="1439" w:type="dxa"/>
          </w:tcPr>
          <w:p w:rsidR="00F960B7" w:rsidRDefault="00F960B7" w:rsidP="0050737C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744" w:type="dxa"/>
          </w:tcPr>
          <w:p w:rsidR="00F960B7" w:rsidRDefault="00F960B7" w:rsidP="0050737C">
            <w:pPr>
              <w:rPr>
                <w:rFonts w:ascii="Times New Roman" w:hAnsi="Times New Roman" w:cs="Times New Roman"/>
              </w:rPr>
            </w:pPr>
          </w:p>
        </w:tc>
      </w:tr>
    </w:tbl>
    <w:p w:rsidR="0050737C" w:rsidRPr="00402F75" w:rsidRDefault="0050737C" w:rsidP="00673E6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04073C" w:rsidRPr="004131D5" w:rsidRDefault="0004073C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2411F">
        <w:rPr>
          <w:rFonts w:ascii="Times New Roman" w:hAnsi="Times New Roman" w:cs="Times New Roman"/>
          <w:color w:val="auto"/>
          <w:sz w:val="22"/>
          <w:szCs w:val="22"/>
        </w:rPr>
        <w:lastRenderedPageBreak/>
        <w:t>Таблица «Деловые партнеры (поставщик)»</w:t>
      </w:r>
      <w:r w:rsidR="00827D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(АСУ ЦНСИ)</w:t>
      </w:r>
    </w:p>
    <w:p w:rsidR="006137AF" w:rsidRPr="004131D5" w:rsidRDefault="006137AF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Partner</w:t>
      </w:r>
    </w:p>
    <w:tbl>
      <w:tblPr>
        <w:tblStyle w:val="a8"/>
        <w:tblW w:w="4784" w:type="pct"/>
        <w:tblLook w:val="04A0" w:firstRow="1" w:lastRow="0" w:firstColumn="1" w:lastColumn="0" w:noHBand="0" w:noVBand="1"/>
      </w:tblPr>
      <w:tblGrid>
        <w:gridCol w:w="5689"/>
        <w:gridCol w:w="1632"/>
        <w:gridCol w:w="1837"/>
      </w:tblGrid>
      <w:tr w:rsidR="00F960B7" w:rsidTr="00F960B7">
        <w:tc>
          <w:tcPr>
            <w:tcW w:w="3106" w:type="pct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891" w:type="pct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1003" w:type="pct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Tr="00F960B7">
        <w:tc>
          <w:tcPr>
            <w:tcW w:w="3106" w:type="pct"/>
          </w:tcPr>
          <w:p w:rsidR="00F960B7" w:rsidRDefault="00F960B7" w:rsidP="000D1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делового партнера (поставщика)</w:t>
            </w:r>
          </w:p>
        </w:tc>
        <w:tc>
          <w:tcPr>
            <w:tcW w:w="891" w:type="pct"/>
          </w:tcPr>
          <w:p w:rsidR="00F960B7" w:rsidRDefault="00F960B7" w:rsidP="000D129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03" w:type="pct"/>
          </w:tcPr>
          <w:p w:rsidR="00F960B7" w:rsidRDefault="00F960B7" w:rsidP="000D1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F960B7">
        <w:tc>
          <w:tcPr>
            <w:tcW w:w="3106" w:type="pct"/>
          </w:tcPr>
          <w:p w:rsidR="00F960B7" w:rsidRDefault="00F960B7" w:rsidP="000D1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Вышестоящий деловой партнер</w:t>
            </w:r>
          </w:p>
        </w:tc>
        <w:tc>
          <w:tcPr>
            <w:tcW w:w="891" w:type="pct"/>
          </w:tcPr>
          <w:p w:rsidR="00F960B7" w:rsidRDefault="00F960B7" w:rsidP="00B54C9E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03" w:type="pct"/>
          </w:tcPr>
          <w:p w:rsidR="00F960B7" w:rsidRDefault="00F960B7" w:rsidP="000D129E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F960B7">
        <w:tc>
          <w:tcPr>
            <w:tcW w:w="3106" w:type="pct"/>
          </w:tcPr>
          <w:p w:rsidR="00F960B7" w:rsidRPr="00E61D73" w:rsidRDefault="00F960B7" w:rsidP="000D129E">
            <w:pPr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91" w:type="pct"/>
          </w:tcPr>
          <w:p w:rsidR="00F960B7" w:rsidRPr="00E61D73" w:rsidRDefault="00F960B7" w:rsidP="000D129E">
            <w:pPr>
              <w:jc w:val="center"/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03" w:type="pct"/>
          </w:tcPr>
          <w:p w:rsidR="00F960B7" w:rsidRDefault="00F960B7" w:rsidP="000D129E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F960B7">
        <w:tc>
          <w:tcPr>
            <w:tcW w:w="3106" w:type="pct"/>
          </w:tcPr>
          <w:p w:rsidR="00F960B7" w:rsidRPr="00E61D73" w:rsidRDefault="00F960B7" w:rsidP="00E61D73">
            <w:pPr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Резидент</w:t>
            </w:r>
          </w:p>
        </w:tc>
        <w:tc>
          <w:tcPr>
            <w:tcW w:w="891" w:type="pct"/>
          </w:tcPr>
          <w:p w:rsidR="00F960B7" w:rsidRPr="00E61D73" w:rsidRDefault="00F960B7" w:rsidP="00E61D73">
            <w:pPr>
              <w:jc w:val="center"/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03" w:type="pct"/>
          </w:tcPr>
          <w:p w:rsidR="00F960B7" w:rsidRDefault="00F960B7" w:rsidP="00E61D73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F960B7">
        <w:tc>
          <w:tcPr>
            <w:tcW w:w="3106" w:type="pct"/>
          </w:tcPr>
          <w:p w:rsidR="00F960B7" w:rsidRPr="00E61D73" w:rsidRDefault="00F960B7" w:rsidP="00E61D73">
            <w:pPr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Ведомственная принадлежность</w:t>
            </w:r>
          </w:p>
        </w:tc>
        <w:tc>
          <w:tcPr>
            <w:tcW w:w="891" w:type="pct"/>
          </w:tcPr>
          <w:p w:rsidR="00F960B7" w:rsidRPr="00E61D73" w:rsidRDefault="00F960B7" w:rsidP="00E61D73">
            <w:pPr>
              <w:jc w:val="center"/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03" w:type="pct"/>
          </w:tcPr>
          <w:p w:rsidR="00F960B7" w:rsidRDefault="00F960B7" w:rsidP="00E61D73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F960B7">
        <w:tc>
          <w:tcPr>
            <w:tcW w:w="3106" w:type="pct"/>
          </w:tcPr>
          <w:p w:rsidR="00F960B7" w:rsidRPr="00E61D73" w:rsidRDefault="00F960B7" w:rsidP="00E61D73">
            <w:pPr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Форма собственности</w:t>
            </w:r>
          </w:p>
        </w:tc>
        <w:tc>
          <w:tcPr>
            <w:tcW w:w="891" w:type="pct"/>
          </w:tcPr>
          <w:p w:rsidR="00F960B7" w:rsidRPr="00E61D73" w:rsidRDefault="00F960B7" w:rsidP="00E61D73">
            <w:pPr>
              <w:jc w:val="center"/>
              <w:rPr>
                <w:rFonts w:ascii="Times New Roman" w:hAnsi="Times New Roman" w:cs="Times New Roman"/>
              </w:rPr>
            </w:pPr>
            <w:r w:rsidRPr="00E61D73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03" w:type="pct"/>
          </w:tcPr>
          <w:p w:rsidR="00F960B7" w:rsidRDefault="00F960B7" w:rsidP="00E61D73">
            <w:pPr>
              <w:rPr>
                <w:rFonts w:ascii="Times New Roman" w:hAnsi="Times New Roman" w:cs="Times New Roman"/>
              </w:rPr>
            </w:pPr>
          </w:p>
        </w:tc>
      </w:tr>
    </w:tbl>
    <w:p w:rsidR="00AC3797" w:rsidRDefault="00AC3797" w:rsidP="00673E69">
      <w:pPr>
        <w:spacing w:after="0" w:line="240" w:lineRule="auto"/>
        <w:rPr>
          <w:rFonts w:ascii="Times New Roman" w:hAnsi="Times New Roman" w:cs="Times New Roman"/>
        </w:rPr>
      </w:pPr>
    </w:p>
    <w:p w:rsidR="0084640E" w:rsidRDefault="0084640E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Номенклатура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6137AF" w:rsidRPr="004131D5" w:rsidRDefault="006137AF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Nomeclature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87"/>
        <w:gridCol w:w="1335"/>
        <w:gridCol w:w="3002"/>
      </w:tblGrid>
      <w:tr w:rsidR="00F960B7" w:rsidTr="006137AF">
        <w:tc>
          <w:tcPr>
            <w:tcW w:w="4587" w:type="dxa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35" w:type="dxa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002" w:type="dxa"/>
          </w:tcPr>
          <w:p w:rsidR="00F960B7" w:rsidRDefault="00F960B7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F960B7" w:rsidTr="006137AF">
        <w:tc>
          <w:tcPr>
            <w:tcW w:w="4587" w:type="dxa"/>
          </w:tcPr>
          <w:p w:rsidR="00F960B7" w:rsidRDefault="00F960B7" w:rsidP="0027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номенклатуры</w:t>
            </w:r>
          </w:p>
        </w:tc>
        <w:tc>
          <w:tcPr>
            <w:tcW w:w="1335" w:type="dxa"/>
          </w:tcPr>
          <w:p w:rsidR="00F960B7" w:rsidRDefault="00F960B7" w:rsidP="00274B46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27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6137AF">
        <w:tc>
          <w:tcPr>
            <w:tcW w:w="4587" w:type="dxa"/>
          </w:tcPr>
          <w:p w:rsidR="00F960B7" w:rsidRDefault="00F960B7" w:rsidP="0027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335" w:type="dxa"/>
          </w:tcPr>
          <w:p w:rsidR="00F960B7" w:rsidRPr="000F59EE" w:rsidRDefault="00F960B7" w:rsidP="00274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002" w:type="dxa"/>
          </w:tcPr>
          <w:p w:rsidR="00F960B7" w:rsidRDefault="00F960B7" w:rsidP="00274B46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классификатора товаров</w:t>
            </w:r>
          </w:p>
        </w:tc>
        <w:tc>
          <w:tcPr>
            <w:tcW w:w="1335" w:type="dxa"/>
          </w:tcPr>
          <w:p w:rsidR="00F960B7" w:rsidRDefault="00F960B7" w:rsidP="009C6DAA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F960B7" w:rsidTr="006137AF">
        <w:tc>
          <w:tcPr>
            <w:tcW w:w="4587" w:type="dxa"/>
          </w:tcPr>
          <w:p w:rsidR="00F960B7" w:rsidRPr="00CF3E84" w:rsidRDefault="00F960B7" w:rsidP="009C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Штрих-код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внутренний</w:t>
            </w:r>
          </w:p>
        </w:tc>
        <w:tc>
          <w:tcPr>
            <w:tcW w:w="1335" w:type="dxa"/>
          </w:tcPr>
          <w:p w:rsidR="00F960B7" w:rsidRDefault="00F960B7" w:rsidP="009C6DAA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Pr="00CF3E84" w:rsidRDefault="00F960B7" w:rsidP="009C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Штрих-код </w:t>
            </w:r>
            <w:r>
              <w:rPr>
                <w:rFonts w:ascii="Times New Roman" w:hAnsi="Times New Roman" w:cs="Times New Roman"/>
                <w:lang w:val="en-US"/>
              </w:rPr>
              <w:t>Gtin</w:t>
            </w:r>
          </w:p>
        </w:tc>
        <w:tc>
          <w:tcPr>
            <w:tcW w:w="1335" w:type="dxa"/>
          </w:tcPr>
          <w:p w:rsidR="00F960B7" w:rsidRPr="000F59EE" w:rsidRDefault="00F960B7" w:rsidP="009C6DAA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Pr="00CF3E84" w:rsidRDefault="00F960B7" w:rsidP="009C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Штрих-код </w:t>
            </w:r>
            <w:r>
              <w:rPr>
                <w:rFonts w:ascii="Times New Roman" w:hAnsi="Times New Roman" w:cs="Times New Roman"/>
                <w:lang w:val="en-US"/>
              </w:rPr>
              <w:t>Isbn</w:t>
            </w:r>
          </w:p>
        </w:tc>
        <w:tc>
          <w:tcPr>
            <w:tcW w:w="1335" w:type="dxa"/>
          </w:tcPr>
          <w:p w:rsidR="00F960B7" w:rsidRPr="000F59EE" w:rsidRDefault="00F960B7" w:rsidP="009C6DAA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Pr="00096150" w:rsidRDefault="00F960B7" w:rsidP="009C6DAA">
            <w:pPr>
              <w:rPr>
                <w:rFonts w:ascii="Times New Roman" w:hAnsi="Times New Roman" w:cs="Times New Roman"/>
                <w:highlight w:val="yellow"/>
              </w:rPr>
            </w:pPr>
            <w:r w:rsidRPr="00361AD1"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1335" w:type="dxa"/>
          </w:tcPr>
          <w:p w:rsidR="00F960B7" w:rsidRPr="000F59EE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002" w:type="dxa"/>
          </w:tcPr>
          <w:p w:rsidR="00F960B7" w:rsidRDefault="00F960B7" w:rsidP="009C6DAA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Pr="00096150" w:rsidRDefault="00F960B7" w:rsidP="00F47C4F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Код б</w:t>
            </w:r>
            <w:r w:rsidRPr="00E929EC">
              <w:rPr>
                <w:rFonts w:ascii="Times New Roman" w:hAnsi="Times New Roman" w:cs="Times New Roman"/>
              </w:rPr>
              <w:t>ренд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335" w:type="dxa"/>
          </w:tcPr>
          <w:p w:rsidR="00F960B7" w:rsidRPr="000F59EE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F4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F960B7" w:rsidTr="006137AF">
        <w:tc>
          <w:tcPr>
            <w:tcW w:w="4587" w:type="dxa"/>
          </w:tcPr>
          <w:p w:rsidR="00F960B7" w:rsidRDefault="00F960B7" w:rsidP="00F4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нормализации</w:t>
            </w:r>
          </w:p>
        </w:tc>
        <w:tc>
          <w:tcPr>
            <w:tcW w:w="1335" w:type="dxa"/>
          </w:tcPr>
          <w:p w:rsidR="00F960B7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002" w:type="dxa"/>
          </w:tcPr>
          <w:p w:rsid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</w:tr>
      <w:tr w:rsidR="00F960B7" w:rsidTr="006137AF">
        <w:tc>
          <w:tcPr>
            <w:tcW w:w="4587" w:type="dxa"/>
          </w:tcPr>
          <w:p w:rsidR="00F960B7" w:rsidRDefault="00F960B7" w:rsidP="00F4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эталонной позиции</w:t>
            </w:r>
          </w:p>
        </w:tc>
        <w:tc>
          <w:tcPr>
            <w:tcW w:w="1335" w:type="dxa"/>
          </w:tcPr>
          <w:p w:rsidR="00F960B7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</w:tr>
    </w:tbl>
    <w:p w:rsidR="00AC3797" w:rsidRDefault="00AC3797" w:rsidP="00673E6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F47C4F" w:rsidRPr="004131D5" w:rsidRDefault="00F47C4F" w:rsidP="00F47C4F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«Единицы объемов»</w:t>
      </w:r>
      <w:r w:rsidR="00F960B7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9"/>
        <w:gridCol w:w="1335"/>
        <w:gridCol w:w="2992"/>
        <w:gridCol w:w="2485"/>
      </w:tblGrid>
      <w:tr w:rsidR="00F960B7" w:rsidRPr="00F960B7" w:rsidTr="00F960B7">
        <w:tc>
          <w:tcPr>
            <w:tcW w:w="2759" w:type="dxa"/>
          </w:tcPr>
          <w:p w:rsidR="00F960B7" w:rsidRPr="00F960B7" w:rsidRDefault="00F960B7" w:rsidP="001B3EF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35" w:type="dxa"/>
          </w:tcPr>
          <w:p w:rsidR="00F960B7" w:rsidRPr="00F960B7" w:rsidRDefault="00F960B7" w:rsidP="001B3EF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992" w:type="dxa"/>
          </w:tcPr>
          <w:p w:rsidR="00F960B7" w:rsidRPr="00F960B7" w:rsidRDefault="00F960B7" w:rsidP="001B3EF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2485" w:type="dxa"/>
          </w:tcPr>
          <w:p w:rsidR="00F960B7" w:rsidRPr="00F960B7" w:rsidRDefault="00F960B7" w:rsidP="001B3EF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Наличие в источнике</w:t>
            </w:r>
          </w:p>
        </w:tc>
      </w:tr>
      <w:tr w:rsidR="00F960B7" w:rsidRPr="00F960B7" w:rsidTr="00F960B7">
        <w:tc>
          <w:tcPr>
            <w:tcW w:w="2759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НСИ номенклатуры</w:t>
            </w:r>
          </w:p>
        </w:tc>
        <w:tc>
          <w:tcPr>
            <w:tcW w:w="1335" w:type="dxa"/>
          </w:tcPr>
          <w:p w:rsidR="00F960B7" w:rsidRPr="00F960B7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2992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  <w:tc>
          <w:tcPr>
            <w:tcW w:w="2485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Не нормализован</w:t>
            </w:r>
          </w:p>
        </w:tc>
      </w:tr>
      <w:tr w:rsidR="00F960B7" w:rsidRPr="00F960B7" w:rsidTr="00F960B7">
        <w:tc>
          <w:tcPr>
            <w:tcW w:w="2759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Единица объемов</w:t>
            </w:r>
          </w:p>
        </w:tc>
        <w:tc>
          <w:tcPr>
            <w:tcW w:w="1335" w:type="dxa"/>
          </w:tcPr>
          <w:p w:rsidR="00F960B7" w:rsidRPr="00F960B7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992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</w:tr>
      <w:tr w:rsidR="00F960B7" w:rsidRPr="00F960B7" w:rsidTr="00F960B7">
        <w:tc>
          <w:tcPr>
            <w:tcW w:w="2759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Значения</w:t>
            </w:r>
          </w:p>
        </w:tc>
        <w:tc>
          <w:tcPr>
            <w:tcW w:w="1335" w:type="dxa"/>
          </w:tcPr>
          <w:p w:rsidR="00F960B7" w:rsidRPr="00F960B7" w:rsidRDefault="00F960B7" w:rsidP="00F47C4F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2992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</w:tcPr>
          <w:p w:rsidR="00F960B7" w:rsidRPr="00F960B7" w:rsidRDefault="00F960B7" w:rsidP="00F47C4F">
            <w:pPr>
              <w:rPr>
                <w:rFonts w:ascii="Times New Roman" w:hAnsi="Times New Roman" w:cs="Times New Roman"/>
              </w:rPr>
            </w:pPr>
          </w:p>
        </w:tc>
      </w:tr>
    </w:tbl>
    <w:p w:rsidR="00F47C4F" w:rsidRDefault="00F47C4F" w:rsidP="00673E6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76894" w:rsidRDefault="00776894" w:rsidP="00F30A7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Бренды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6137AF" w:rsidRPr="004131D5" w:rsidRDefault="006137AF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Brand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442"/>
        <w:gridCol w:w="1312"/>
        <w:gridCol w:w="3029"/>
      </w:tblGrid>
      <w:tr w:rsidR="006137AF" w:rsidTr="006137AF">
        <w:tc>
          <w:tcPr>
            <w:tcW w:w="56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1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029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137AF" w:rsidTr="006137AF">
        <w:tc>
          <w:tcPr>
            <w:tcW w:w="562" w:type="dxa"/>
          </w:tcPr>
          <w:p w:rsidR="006137AF" w:rsidRPr="006137AF" w:rsidRDefault="006137AF" w:rsidP="007768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42" w:type="dxa"/>
          </w:tcPr>
          <w:p w:rsidR="006137AF" w:rsidRDefault="006137AF" w:rsidP="0077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бренда</w:t>
            </w:r>
          </w:p>
        </w:tc>
        <w:tc>
          <w:tcPr>
            <w:tcW w:w="131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29" w:type="dxa"/>
          </w:tcPr>
          <w:p w:rsidR="006137AF" w:rsidRDefault="006137AF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6137AF" w:rsidTr="006137AF">
        <w:tc>
          <w:tcPr>
            <w:tcW w:w="562" w:type="dxa"/>
          </w:tcPr>
          <w:p w:rsidR="006137AF" w:rsidRPr="00243F78" w:rsidRDefault="006137AF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42" w:type="dxa"/>
          </w:tcPr>
          <w:p w:rsidR="006137AF" w:rsidRDefault="006137AF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31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</w:t>
            </w:r>
          </w:p>
        </w:tc>
        <w:tc>
          <w:tcPr>
            <w:tcW w:w="3029" w:type="dxa"/>
          </w:tcPr>
          <w:p w:rsidR="006137AF" w:rsidRDefault="006137AF" w:rsidP="001B3EFF">
            <w:pPr>
              <w:rPr>
                <w:rFonts w:ascii="Times New Roman" w:hAnsi="Times New Roman" w:cs="Times New Roman"/>
              </w:rPr>
            </w:pPr>
          </w:p>
        </w:tc>
      </w:tr>
      <w:tr w:rsidR="006137AF" w:rsidTr="006137AF">
        <w:tc>
          <w:tcPr>
            <w:tcW w:w="562" w:type="dxa"/>
          </w:tcPr>
          <w:p w:rsidR="006137AF" w:rsidRPr="006137AF" w:rsidRDefault="006137AF" w:rsidP="001B3E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+-</w:t>
            </w:r>
          </w:p>
        </w:tc>
        <w:tc>
          <w:tcPr>
            <w:tcW w:w="4442" w:type="dxa"/>
          </w:tcPr>
          <w:p w:rsidR="006137AF" w:rsidRDefault="006137AF" w:rsidP="001B3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1312" w:type="dxa"/>
          </w:tcPr>
          <w:p w:rsidR="006137AF" w:rsidRDefault="006137AF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</w:t>
            </w:r>
          </w:p>
        </w:tc>
        <w:tc>
          <w:tcPr>
            <w:tcW w:w="3029" w:type="dxa"/>
          </w:tcPr>
          <w:p w:rsidR="006137AF" w:rsidRDefault="006137AF" w:rsidP="001B3EFF">
            <w:pPr>
              <w:rPr>
                <w:rFonts w:ascii="Times New Roman" w:hAnsi="Times New Roman" w:cs="Times New Roman"/>
              </w:rPr>
            </w:pPr>
          </w:p>
        </w:tc>
      </w:tr>
    </w:tbl>
    <w:p w:rsidR="00776894" w:rsidRDefault="00776894" w:rsidP="00673E69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74B46" w:rsidRDefault="00274B46" w:rsidP="00274B46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Характеристики номенклатуры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5C26BE" w:rsidRPr="004131D5" w:rsidRDefault="005C26BE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CharacteristicNomenclature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471"/>
        <w:gridCol w:w="1292"/>
        <w:gridCol w:w="3020"/>
      </w:tblGrid>
      <w:tr w:rsidR="005C26BE" w:rsidTr="005C26BE">
        <w:tc>
          <w:tcPr>
            <w:tcW w:w="562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71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292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020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E43D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E4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НСИ номенклатуры</w:t>
            </w:r>
          </w:p>
        </w:tc>
        <w:tc>
          <w:tcPr>
            <w:tcW w:w="1292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20" w:type="dxa"/>
          </w:tcPr>
          <w:p w:rsidR="005C26BE" w:rsidRDefault="005C26BE" w:rsidP="00E4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4928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характеристики номенклатуры</w:t>
            </w:r>
          </w:p>
        </w:tc>
        <w:tc>
          <w:tcPr>
            <w:tcW w:w="1292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20" w:type="dxa"/>
          </w:tcPr>
          <w:p w:rsidR="005C26BE" w:rsidRDefault="005C26BE" w:rsidP="00E4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E43D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E4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292" w:type="dxa"/>
          </w:tcPr>
          <w:p w:rsidR="005C26BE" w:rsidRDefault="005C26BE" w:rsidP="00E43D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0" w:type="dxa"/>
          </w:tcPr>
          <w:p w:rsidR="005C26BE" w:rsidRDefault="005C26BE" w:rsidP="00E43D44">
            <w:pPr>
              <w:rPr>
                <w:rFonts w:ascii="Times New Roman" w:hAnsi="Times New Roman" w:cs="Times New Roman"/>
              </w:rPr>
            </w:pPr>
          </w:p>
        </w:tc>
      </w:tr>
    </w:tbl>
    <w:p w:rsidR="001D58BB" w:rsidRPr="004131D5" w:rsidRDefault="001D58BB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492851" w:rsidRDefault="00492851" w:rsidP="0049285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Классификатор характеристик номенклатуры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5C26BE" w:rsidRPr="004131D5" w:rsidRDefault="005C26BE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CharacteristicNomenclatureValue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471"/>
        <w:gridCol w:w="1292"/>
        <w:gridCol w:w="3020"/>
      </w:tblGrid>
      <w:tr w:rsidR="005C26BE" w:rsidTr="005C26BE">
        <w:tc>
          <w:tcPr>
            <w:tcW w:w="562" w:type="dxa"/>
          </w:tcPr>
          <w:p w:rsidR="005C26BE" w:rsidRPr="005C26BE" w:rsidRDefault="005C26BE" w:rsidP="001B3E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1" w:type="dxa"/>
          </w:tcPr>
          <w:p w:rsidR="005C26BE" w:rsidRDefault="005C26BE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292" w:type="dxa"/>
          </w:tcPr>
          <w:p w:rsidR="005C26BE" w:rsidRDefault="005C26BE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020" w:type="dxa"/>
          </w:tcPr>
          <w:p w:rsidR="005C26BE" w:rsidRDefault="005C26BE" w:rsidP="001B3E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4928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характеристики номенклатуры</w:t>
            </w:r>
          </w:p>
        </w:tc>
        <w:tc>
          <w:tcPr>
            <w:tcW w:w="1292" w:type="dxa"/>
          </w:tcPr>
          <w:p w:rsidR="005C26BE" w:rsidRDefault="005C26BE" w:rsidP="00492851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20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4928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292" w:type="dxa"/>
          </w:tcPr>
          <w:p w:rsidR="005C26BE" w:rsidRDefault="005C26BE" w:rsidP="004928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0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4928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71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</w:t>
            </w:r>
          </w:p>
        </w:tc>
        <w:tc>
          <w:tcPr>
            <w:tcW w:w="1292" w:type="dxa"/>
          </w:tcPr>
          <w:p w:rsidR="005C26BE" w:rsidRDefault="005C26BE" w:rsidP="004928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0" w:type="dxa"/>
          </w:tcPr>
          <w:p w:rsidR="005C26BE" w:rsidRDefault="005C26BE" w:rsidP="00492851">
            <w:pPr>
              <w:rPr>
                <w:rFonts w:ascii="Times New Roman" w:hAnsi="Times New Roman" w:cs="Times New Roman"/>
              </w:rPr>
            </w:pPr>
          </w:p>
        </w:tc>
      </w:tr>
    </w:tbl>
    <w:p w:rsidR="00492851" w:rsidRDefault="00492851" w:rsidP="00673E69">
      <w:pPr>
        <w:spacing w:after="0" w:line="240" w:lineRule="auto"/>
        <w:rPr>
          <w:rFonts w:ascii="Times New Roman" w:hAnsi="Times New Roman" w:cs="Times New Roman"/>
        </w:rPr>
      </w:pPr>
    </w:p>
    <w:p w:rsidR="00B91CD1" w:rsidRDefault="00B91CD1" w:rsidP="00B91CD1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951D1">
        <w:rPr>
          <w:rFonts w:ascii="Times New Roman" w:hAnsi="Times New Roman" w:cs="Times New Roman"/>
          <w:color w:val="auto"/>
          <w:sz w:val="22"/>
          <w:szCs w:val="22"/>
        </w:rPr>
        <w:lastRenderedPageBreak/>
        <w:t>Таблица «</w:t>
      </w:r>
      <w:r>
        <w:rPr>
          <w:rFonts w:ascii="Times New Roman" w:hAnsi="Times New Roman" w:cs="Times New Roman"/>
          <w:color w:val="auto"/>
          <w:sz w:val="22"/>
          <w:szCs w:val="22"/>
        </w:rPr>
        <w:t>К</w:t>
      </w:r>
      <w:r w:rsidR="00492851">
        <w:rPr>
          <w:rFonts w:ascii="Times New Roman" w:hAnsi="Times New Roman" w:cs="Times New Roman"/>
          <w:color w:val="auto"/>
          <w:sz w:val="22"/>
          <w:szCs w:val="22"/>
        </w:rPr>
        <w:t>лассификатор товаров</w:t>
      </w:r>
      <w:r w:rsidRPr="009951D1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УМД)</w:t>
      </w:r>
    </w:p>
    <w:p w:rsidR="005C26BE" w:rsidRPr="004131D5" w:rsidRDefault="005C26BE" w:rsidP="004131D5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131D5">
        <w:rPr>
          <w:rFonts w:ascii="Times New Roman" w:hAnsi="Times New Roman" w:cs="Times New Roman"/>
          <w:color w:val="auto"/>
          <w:sz w:val="22"/>
          <w:szCs w:val="22"/>
        </w:rPr>
        <w:t>ClassifierGoodsInternal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446"/>
        <w:gridCol w:w="1335"/>
        <w:gridCol w:w="3002"/>
      </w:tblGrid>
      <w:tr w:rsidR="005C26BE" w:rsidTr="005C26BE">
        <w:tc>
          <w:tcPr>
            <w:tcW w:w="562" w:type="dxa"/>
          </w:tcPr>
          <w:p w:rsidR="005C26BE" w:rsidRDefault="005C26BE" w:rsidP="00562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6" w:type="dxa"/>
          </w:tcPr>
          <w:p w:rsidR="005C26BE" w:rsidRDefault="005C26BE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335" w:type="dxa"/>
          </w:tcPr>
          <w:p w:rsidR="005C26BE" w:rsidRDefault="005C26BE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002" w:type="dxa"/>
          </w:tcPr>
          <w:p w:rsidR="005C26BE" w:rsidRDefault="005C26BE" w:rsidP="00562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A1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46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классификатора товаров</w:t>
            </w:r>
          </w:p>
        </w:tc>
        <w:tc>
          <w:tcPr>
            <w:tcW w:w="1335" w:type="dxa"/>
          </w:tcPr>
          <w:p w:rsidR="005C26BE" w:rsidRDefault="005C26BE" w:rsidP="00A14F35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002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A14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446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335" w:type="dxa"/>
          </w:tcPr>
          <w:p w:rsidR="005C26BE" w:rsidRDefault="005C26BE" w:rsidP="00A14F35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002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</w:p>
        </w:tc>
      </w:tr>
      <w:tr w:rsidR="005C26BE" w:rsidTr="005C26BE">
        <w:tc>
          <w:tcPr>
            <w:tcW w:w="562" w:type="dxa"/>
          </w:tcPr>
          <w:p w:rsidR="005C26BE" w:rsidRPr="005C26BE" w:rsidRDefault="005C26BE" w:rsidP="00A14F3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+-</w:t>
            </w:r>
          </w:p>
        </w:tc>
        <w:tc>
          <w:tcPr>
            <w:tcW w:w="4446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  <w:r w:rsidRPr="00DE5447">
              <w:rPr>
                <w:rFonts w:ascii="Times New Roman" w:hAnsi="Times New Roman" w:cs="Times New Roman"/>
                <w:color w:val="000000" w:themeColor="text1"/>
              </w:rPr>
              <w:t>Родитель</w:t>
            </w:r>
          </w:p>
        </w:tc>
        <w:tc>
          <w:tcPr>
            <w:tcW w:w="1335" w:type="dxa"/>
          </w:tcPr>
          <w:p w:rsidR="005C26BE" w:rsidRPr="000F59EE" w:rsidRDefault="005C26BE" w:rsidP="00A14F35">
            <w:pPr>
              <w:jc w:val="center"/>
              <w:rPr>
                <w:rFonts w:ascii="Times New Roman" w:hAnsi="Times New Roman" w:cs="Times New Roman"/>
              </w:rPr>
            </w:pPr>
            <w:r w:rsidRPr="000F59E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002" w:type="dxa"/>
          </w:tcPr>
          <w:p w:rsidR="005C26BE" w:rsidRDefault="005C26BE" w:rsidP="00A14F35">
            <w:pPr>
              <w:rPr>
                <w:rFonts w:ascii="Times New Roman" w:hAnsi="Times New Roman" w:cs="Times New Roman"/>
              </w:rPr>
            </w:pPr>
          </w:p>
        </w:tc>
      </w:tr>
    </w:tbl>
    <w:p w:rsidR="00B91CD1" w:rsidRDefault="00B91CD1" w:rsidP="00673E69">
      <w:pPr>
        <w:spacing w:after="0" w:line="240" w:lineRule="auto"/>
        <w:rPr>
          <w:rFonts w:ascii="Times New Roman" w:hAnsi="Times New Roman" w:cs="Times New Roman"/>
        </w:rPr>
      </w:pPr>
    </w:p>
    <w:p w:rsidR="00DB7BCE" w:rsidRPr="004131D5" w:rsidRDefault="00DB7BCE" w:rsidP="00DB7BCE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6C556E">
        <w:rPr>
          <w:rFonts w:ascii="Times New Roman" w:hAnsi="Times New Roman" w:cs="Times New Roman"/>
          <w:color w:val="auto"/>
          <w:sz w:val="22"/>
          <w:szCs w:val="22"/>
        </w:rPr>
        <w:t>Таблица «Маркетинговые акции»</w:t>
      </w:r>
      <w:r w:rsid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681"/>
        <w:gridCol w:w="1701"/>
        <w:gridCol w:w="3969"/>
      </w:tblGrid>
      <w:tr w:rsidR="005C26BE" w:rsidRPr="006C556E" w:rsidTr="004165F4">
        <w:tc>
          <w:tcPr>
            <w:tcW w:w="3681" w:type="dxa"/>
          </w:tcPr>
          <w:p w:rsidR="00DB7BCE" w:rsidRPr="006C556E" w:rsidRDefault="00DB7BCE" w:rsidP="003B4468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701" w:type="dxa"/>
          </w:tcPr>
          <w:p w:rsidR="00DB7BCE" w:rsidRPr="006C556E" w:rsidRDefault="00DB7BCE" w:rsidP="003B4468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969" w:type="dxa"/>
          </w:tcPr>
          <w:p w:rsidR="00DB7BCE" w:rsidRPr="006C556E" w:rsidRDefault="00DB7BCE" w:rsidP="003B4468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Дата начала действия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3969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В формате ГГГГ-ММ-ДД ЧЧ:ММ:СС</w:t>
            </w:r>
          </w:p>
          <w:p w:rsidR="001F6E3B" w:rsidRPr="006C556E" w:rsidRDefault="001F6E3B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Дата окончания действия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3969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В формате ГГГГ-ММ-ДД ЧЧ:ММ:СС</w:t>
            </w:r>
          </w:p>
          <w:p w:rsidR="001F6E3B" w:rsidRPr="006C556E" w:rsidRDefault="001F6E3B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Наименование акции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969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969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969" w:type="dxa"/>
          </w:tcPr>
          <w:p w:rsidR="004165F4" w:rsidRPr="006C556E" w:rsidRDefault="00ED6B3B" w:rsidP="00ED6B3B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Завершено/действует (проведенная)</w:t>
            </w: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Вариант работы (централ-ный/ децентрал-ный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3969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6C556E" w:rsidTr="004165F4">
        <w:tc>
          <w:tcPr>
            <w:tcW w:w="3681" w:type="dxa"/>
          </w:tcPr>
          <w:p w:rsidR="004165F4" w:rsidRPr="006C556E" w:rsidRDefault="004165F4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701" w:type="dxa"/>
          </w:tcPr>
          <w:p w:rsidR="004165F4" w:rsidRPr="006C556E" w:rsidRDefault="004165F4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969" w:type="dxa"/>
          </w:tcPr>
          <w:p w:rsidR="004165F4" w:rsidRPr="006C556E" w:rsidRDefault="001F6E3B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6C556E" w:rsidTr="004165F4">
        <w:tc>
          <w:tcPr>
            <w:tcW w:w="3681" w:type="dxa"/>
          </w:tcPr>
          <w:p w:rsidR="00ED6B3B" w:rsidRPr="006C556E" w:rsidRDefault="009B7AAC" w:rsidP="009B7AAC">
            <w:pPr>
              <w:rPr>
                <w:rFonts w:ascii="Times New Roman" w:hAnsi="Times New Roman" w:cs="Times New Roman"/>
                <w:highlight w:val="yellow"/>
              </w:rPr>
            </w:pPr>
            <w:r w:rsidRPr="006C556E">
              <w:rPr>
                <w:rFonts w:ascii="Times New Roman" w:hAnsi="Times New Roman" w:cs="Times New Roman"/>
              </w:rPr>
              <w:t>Код о</w:t>
            </w:r>
            <w:r w:rsidR="00ED6B3B" w:rsidRPr="006C556E">
              <w:rPr>
                <w:rFonts w:ascii="Times New Roman" w:hAnsi="Times New Roman" w:cs="Times New Roman"/>
              </w:rPr>
              <w:t>рганизаци</w:t>
            </w:r>
            <w:r w:rsidRPr="006C556E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1701" w:type="dxa"/>
          </w:tcPr>
          <w:p w:rsidR="00ED6B3B" w:rsidRPr="006C556E" w:rsidRDefault="00DE5447" w:rsidP="004165F4">
            <w:pPr>
              <w:jc w:val="center"/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3969" w:type="dxa"/>
          </w:tcPr>
          <w:p w:rsidR="00ED6B3B" w:rsidRPr="006C556E" w:rsidRDefault="009B7AAC" w:rsidP="004165F4">
            <w:pPr>
              <w:rPr>
                <w:rFonts w:ascii="Times New Roman" w:hAnsi="Times New Roman" w:cs="Times New Roman"/>
              </w:rPr>
            </w:pPr>
            <w:r w:rsidRPr="006C556E">
              <w:rPr>
                <w:rFonts w:ascii="Times New Roman" w:hAnsi="Times New Roman" w:cs="Times New Roman"/>
              </w:rPr>
              <w:t>Ключ.</w:t>
            </w:r>
          </w:p>
        </w:tc>
      </w:tr>
    </w:tbl>
    <w:p w:rsidR="00DB7BCE" w:rsidRDefault="00DB7BCE" w:rsidP="00673E69">
      <w:pPr>
        <w:spacing w:after="0" w:line="240" w:lineRule="auto"/>
        <w:rPr>
          <w:rFonts w:ascii="Times New Roman" w:hAnsi="Times New Roman" w:cs="Times New Roman"/>
        </w:rPr>
      </w:pPr>
    </w:p>
    <w:p w:rsidR="00C91678" w:rsidRPr="004131D5" w:rsidRDefault="00C91678" w:rsidP="00C9167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«Площадь складов»</w:t>
      </w:r>
      <w:r w:rsidR="00B07960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B07960" w:rsidRPr="004131D5">
        <w:rPr>
          <w:rFonts w:ascii="Times New Roman" w:hAnsi="Times New Roman" w:cs="Times New Roman"/>
          <w:color w:val="auto"/>
          <w:sz w:val="22"/>
          <w:szCs w:val="22"/>
        </w:rPr>
        <w:t>АСУ НПО</w:t>
      </w:r>
      <w:r w:rsidR="00F960B7" w:rsidRPr="004131D5">
        <w:rPr>
          <w:rFonts w:ascii="Times New Roman" w:hAnsi="Times New Roman" w:cs="Times New Roman"/>
          <w:color w:val="auto"/>
          <w:sz w:val="22"/>
          <w:szCs w:val="22"/>
        </w:rPr>
        <w:t xml:space="preserve"> ЭК)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227"/>
        <w:gridCol w:w="1843"/>
        <w:gridCol w:w="4281"/>
      </w:tblGrid>
      <w:tr w:rsidR="005C26BE" w:rsidRPr="00F960B7" w:rsidTr="003A716D">
        <w:tc>
          <w:tcPr>
            <w:tcW w:w="3227" w:type="dxa"/>
          </w:tcPr>
          <w:p w:rsidR="00C91678" w:rsidRPr="00F960B7" w:rsidRDefault="00C91678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843" w:type="dxa"/>
          </w:tcPr>
          <w:p w:rsidR="00C91678" w:rsidRPr="00F960B7" w:rsidRDefault="00C91678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4281" w:type="dxa"/>
          </w:tcPr>
          <w:p w:rsidR="00C91678" w:rsidRPr="00F960B7" w:rsidRDefault="00C91678" w:rsidP="003B4468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RPr="00F960B7" w:rsidTr="003A716D">
        <w:tc>
          <w:tcPr>
            <w:tcW w:w="3227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843" w:type="dxa"/>
          </w:tcPr>
          <w:p w:rsidR="00AE0811" w:rsidRPr="00F960B7" w:rsidRDefault="00AE0811" w:rsidP="00AE0811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4281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В формате ГГГГ-ММ-ДД ЧЧ:ММ:СС</w:t>
            </w:r>
          </w:p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F960B7" w:rsidTr="003A716D">
        <w:tc>
          <w:tcPr>
            <w:tcW w:w="3227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843" w:type="dxa"/>
          </w:tcPr>
          <w:p w:rsidR="00AE0811" w:rsidRPr="00F960B7" w:rsidRDefault="00AE0811" w:rsidP="00AE0811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F960B7" w:rsidTr="003A716D">
        <w:tc>
          <w:tcPr>
            <w:tcW w:w="3227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Вид деятельности</w:t>
            </w:r>
          </w:p>
        </w:tc>
        <w:tc>
          <w:tcPr>
            <w:tcW w:w="1843" w:type="dxa"/>
          </w:tcPr>
          <w:p w:rsidR="00AE0811" w:rsidRPr="00F960B7" w:rsidRDefault="00AE0811" w:rsidP="00AE0811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4281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F960B7" w:rsidTr="003A716D">
        <w:tc>
          <w:tcPr>
            <w:tcW w:w="3227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Площадь</w:t>
            </w:r>
          </w:p>
        </w:tc>
        <w:tc>
          <w:tcPr>
            <w:tcW w:w="1843" w:type="dxa"/>
          </w:tcPr>
          <w:p w:rsidR="00AE0811" w:rsidRPr="00F960B7" w:rsidRDefault="00AE0811" w:rsidP="00AE0811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AE0811" w:rsidRPr="00F960B7" w:rsidRDefault="00AE0811" w:rsidP="00AE0811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Числовые данные с десятичными знаками.</w:t>
            </w:r>
          </w:p>
        </w:tc>
      </w:tr>
    </w:tbl>
    <w:p w:rsidR="00DB7BCE" w:rsidRDefault="00DB7BCE" w:rsidP="00673E69">
      <w:pPr>
        <w:spacing w:after="0" w:line="240" w:lineRule="auto"/>
        <w:rPr>
          <w:rFonts w:ascii="Times New Roman" w:hAnsi="Times New Roman" w:cs="Times New Roman"/>
        </w:rPr>
      </w:pPr>
    </w:p>
    <w:p w:rsidR="0098488C" w:rsidRPr="00930143" w:rsidRDefault="0098488C" w:rsidP="0098488C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30143">
        <w:rPr>
          <w:rFonts w:ascii="Times New Roman" w:hAnsi="Times New Roman" w:cs="Times New Roman"/>
          <w:color w:val="auto"/>
          <w:sz w:val="22"/>
          <w:szCs w:val="22"/>
        </w:rPr>
        <w:t>Таблица «ЭСЧФ</w:t>
      </w:r>
      <w:r w:rsidR="000261D2" w:rsidRPr="00930143">
        <w:rPr>
          <w:rFonts w:ascii="Times New Roman" w:hAnsi="Times New Roman" w:cs="Times New Roman"/>
          <w:color w:val="auto"/>
          <w:sz w:val="22"/>
          <w:szCs w:val="22"/>
        </w:rPr>
        <w:t xml:space="preserve"> юрлица</w:t>
      </w:r>
      <w:r w:rsidRPr="00930143">
        <w:rPr>
          <w:rFonts w:ascii="Times New Roman" w:hAnsi="Times New Roman" w:cs="Times New Roman"/>
          <w:color w:val="auto"/>
          <w:sz w:val="22"/>
          <w:szCs w:val="22"/>
        </w:rPr>
        <w:t>»</w:t>
      </w:r>
      <w:r w:rsidR="00A23E25" w:rsidRPr="00930143">
        <w:rPr>
          <w:rFonts w:ascii="Times New Roman" w:hAnsi="Times New Roman" w:cs="Times New Roman"/>
          <w:color w:val="auto"/>
          <w:sz w:val="22"/>
          <w:szCs w:val="22"/>
        </w:rPr>
        <w:t xml:space="preserve"> (за наличный расчет и по банковским платежным карточкам)</w:t>
      </w:r>
      <w:r w:rsidRPr="0093014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06F07" w:rsidRPr="00930143">
        <w:rPr>
          <w:rFonts w:ascii="Times New Roman" w:hAnsi="Times New Roman" w:cs="Times New Roman"/>
          <w:color w:val="auto"/>
          <w:sz w:val="22"/>
          <w:szCs w:val="22"/>
        </w:rPr>
        <w:t>(КИС НПО)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227"/>
        <w:gridCol w:w="1843"/>
        <w:gridCol w:w="4281"/>
      </w:tblGrid>
      <w:tr w:rsidR="00930143" w:rsidRPr="00930143" w:rsidTr="001B3EFF">
        <w:tc>
          <w:tcPr>
            <w:tcW w:w="3227" w:type="dxa"/>
          </w:tcPr>
          <w:p w:rsidR="0098488C" w:rsidRPr="00930143" w:rsidRDefault="0098488C" w:rsidP="001B3EFF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843" w:type="dxa"/>
          </w:tcPr>
          <w:p w:rsidR="0098488C" w:rsidRPr="00930143" w:rsidRDefault="0098488C" w:rsidP="001B3EFF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4281" w:type="dxa"/>
          </w:tcPr>
          <w:p w:rsidR="0098488C" w:rsidRPr="00930143" w:rsidRDefault="0098488C" w:rsidP="001B3EFF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30143" w:rsidRPr="00930143" w:rsidTr="00B771A7">
        <w:tc>
          <w:tcPr>
            <w:tcW w:w="3227" w:type="dxa"/>
          </w:tcPr>
          <w:p w:rsidR="00E06F07" w:rsidRPr="00930143" w:rsidRDefault="00E06F07" w:rsidP="00B771A7">
            <w:pPr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Дата чека</w:t>
            </w:r>
          </w:p>
        </w:tc>
        <w:tc>
          <w:tcPr>
            <w:tcW w:w="1843" w:type="dxa"/>
          </w:tcPr>
          <w:p w:rsidR="00E06F07" w:rsidRPr="00930143" w:rsidRDefault="00E06F07" w:rsidP="00B771A7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281" w:type="dxa"/>
          </w:tcPr>
          <w:p w:rsidR="00E06F07" w:rsidRPr="00930143" w:rsidRDefault="00E06F07" w:rsidP="00B771A7">
            <w:pPr>
              <w:rPr>
                <w:rFonts w:ascii="Times New Roman" w:hAnsi="Times New Roman" w:cs="Times New Roman"/>
              </w:rPr>
            </w:pPr>
          </w:p>
        </w:tc>
      </w:tr>
      <w:tr w:rsidR="00930143" w:rsidRPr="00930143" w:rsidTr="00B771A7">
        <w:tc>
          <w:tcPr>
            <w:tcW w:w="3227" w:type="dxa"/>
          </w:tcPr>
          <w:p w:rsidR="00E06F07" w:rsidRPr="00930143" w:rsidRDefault="00E06F07" w:rsidP="00B771A7">
            <w:pPr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Статус ЭСЧФ</w:t>
            </w:r>
          </w:p>
        </w:tc>
        <w:tc>
          <w:tcPr>
            <w:tcW w:w="1843" w:type="dxa"/>
          </w:tcPr>
          <w:p w:rsidR="00E06F07" w:rsidRPr="00930143" w:rsidRDefault="00A23E25" w:rsidP="00A23E25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Текс</w:t>
            </w:r>
            <w:r w:rsidR="00E06F07" w:rsidRPr="00930143">
              <w:rPr>
                <w:rFonts w:ascii="Times New Roman" w:hAnsi="Times New Roman" w:cs="Times New Roman"/>
              </w:rPr>
              <w:t>товый</w:t>
            </w:r>
          </w:p>
        </w:tc>
        <w:tc>
          <w:tcPr>
            <w:tcW w:w="4281" w:type="dxa"/>
          </w:tcPr>
          <w:p w:rsidR="00E06F07" w:rsidRPr="00930143" w:rsidRDefault="00E06F07" w:rsidP="00B771A7">
            <w:pPr>
              <w:rPr>
                <w:rFonts w:ascii="Times New Roman" w:hAnsi="Times New Roman" w:cs="Times New Roman"/>
              </w:rPr>
            </w:pPr>
          </w:p>
        </w:tc>
      </w:tr>
      <w:tr w:rsidR="00930143" w:rsidRPr="00930143" w:rsidTr="00B771A7">
        <w:tc>
          <w:tcPr>
            <w:tcW w:w="3227" w:type="dxa"/>
          </w:tcPr>
          <w:p w:rsidR="00E06F07" w:rsidRPr="00930143" w:rsidRDefault="00A23E25" w:rsidP="00B771A7">
            <w:pPr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Всего с НДС топливо</w:t>
            </w:r>
          </w:p>
        </w:tc>
        <w:tc>
          <w:tcPr>
            <w:tcW w:w="1843" w:type="dxa"/>
          </w:tcPr>
          <w:p w:rsidR="00E06F07" w:rsidRPr="00930143" w:rsidRDefault="00E06F07" w:rsidP="00B771A7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E06F07" w:rsidRPr="00930143" w:rsidRDefault="00E06F07" w:rsidP="00B771A7">
            <w:pPr>
              <w:rPr>
                <w:rFonts w:ascii="Times New Roman" w:hAnsi="Times New Roman" w:cs="Times New Roman"/>
              </w:rPr>
            </w:pPr>
          </w:p>
        </w:tc>
      </w:tr>
      <w:tr w:rsidR="00930143" w:rsidRPr="00930143" w:rsidTr="001B3EFF">
        <w:tc>
          <w:tcPr>
            <w:tcW w:w="3227" w:type="dxa"/>
          </w:tcPr>
          <w:p w:rsidR="0098488C" w:rsidRPr="00930143" w:rsidRDefault="00E06F07" w:rsidP="00E06F07">
            <w:pPr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Всего с НДС</w:t>
            </w:r>
            <w:r w:rsidR="00A23E25" w:rsidRPr="00930143">
              <w:rPr>
                <w:rFonts w:ascii="Times New Roman" w:hAnsi="Times New Roman" w:cs="Times New Roman"/>
              </w:rPr>
              <w:t xml:space="preserve"> сопутствующие товары</w:t>
            </w:r>
          </w:p>
        </w:tc>
        <w:tc>
          <w:tcPr>
            <w:tcW w:w="1843" w:type="dxa"/>
          </w:tcPr>
          <w:p w:rsidR="0098488C" w:rsidRPr="00930143" w:rsidRDefault="00E06F07" w:rsidP="001B3EFF">
            <w:pPr>
              <w:jc w:val="center"/>
              <w:rPr>
                <w:rFonts w:ascii="Times New Roman" w:hAnsi="Times New Roman" w:cs="Times New Roman"/>
              </w:rPr>
            </w:pPr>
            <w:r w:rsidRPr="00930143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98488C" w:rsidRPr="00930143" w:rsidRDefault="0098488C" w:rsidP="001B3EFF">
            <w:pPr>
              <w:rPr>
                <w:rFonts w:ascii="Times New Roman" w:hAnsi="Times New Roman" w:cs="Times New Roman"/>
              </w:rPr>
            </w:pPr>
          </w:p>
        </w:tc>
      </w:tr>
    </w:tbl>
    <w:p w:rsidR="00282D4A" w:rsidRDefault="00282D4A" w:rsidP="00282D4A">
      <w:pPr>
        <w:pStyle w:val="2"/>
        <w:spacing w:before="0" w:line="240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p w:rsidR="00282D4A" w:rsidRPr="005C26BE" w:rsidRDefault="00282D4A" w:rsidP="00282D4A">
      <w:pPr>
        <w:pStyle w:val="2"/>
        <w:spacing w:before="0" w:line="240" w:lineRule="auto"/>
        <w:rPr>
          <w:rFonts w:ascii="Times New Roman" w:hAnsi="Times New Roman" w:cs="Times New Roman"/>
          <w:color w:val="FF0000"/>
        </w:rPr>
      </w:pPr>
      <w:r w:rsidRPr="00F960B7">
        <w:rPr>
          <w:rFonts w:ascii="Times New Roman" w:hAnsi="Times New Roman" w:cs="Times New Roman"/>
          <w:color w:val="auto"/>
          <w:sz w:val="22"/>
          <w:szCs w:val="22"/>
        </w:rPr>
        <w:t>Таблица «Чеки»</w:t>
      </w:r>
      <w:r w:rsidR="00F960B7" w:rsidRPr="00F960B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227"/>
        <w:gridCol w:w="1843"/>
        <w:gridCol w:w="4281"/>
      </w:tblGrid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организации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ТО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Ключ.</w:t>
            </w: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 xml:space="preserve">Код вида отпуска 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Код на таблицу видов отпуска</w:t>
            </w: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Количество чеков всего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Количество чеков с нефтепродуктами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</w:p>
        </w:tc>
      </w:tr>
      <w:tr w:rsidR="005C26BE" w:rsidRPr="005C26BE" w:rsidTr="00282D4A">
        <w:tc>
          <w:tcPr>
            <w:tcW w:w="3227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Количество чеков с товарами и услугами</w:t>
            </w:r>
          </w:p>
        </w:tc>
        <w:tc>
          <w:tcPr>
            <w:tcW w:w="1843" w:type="dxa"/>
          </w:tcPr>
          <w:p w:rsidR="00282D4A" w:rsidRPr="00F960B7" w:rsidRDefault="00282D4A" w:rsidP="00282D4A">
            <w:pPr>
              <w:jc w:val="center"/>
              <w:rPr>
                <w:rFonts w:ascii="Times New Roman" w:hAnsi="Times New Roman" w:cs="Times New Roman"/>
              </w:rPr>
            </w:pPr>
            <w:r w:rsidRPr="00F960B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4281" w:type="dxa"/>
          </w:tcPr>
          <w:p w:rsidR="00282D4A" w:rsidRPr="00F960B7" w:rsidRDefault="00282D4A" w:rsidP="00282D4A">
            <w:pPr>
              <w:rPr>
                <w:rFonts w:ascii="Times New Roman" w:hAnsi="Times New Roman" w:cs="Times New Roman"/>
              </w:rPr>
            </w:pPr>
          </w:p>
          <w:p w:rsidR="00452208" w:rsidRPr="00F960B7" w:rsidRDefault="00452208" w:rsidP="00282D4A">
            <w:pPr>
              <w:rPr>
                <w:rFonts w:ascii="Times New Roman" w:hAnsi="Times New Roman" w:cs="Times New Roman"/>
              </w:rPr>
            </w:pPr>
          </w:p>
        </w:tc>
      </w:tr>
    </w:tbl>
    <w:p w:rsidR="0098488C" w:rsidRPr="00452208" w:rsidRDefault="0098488C" w:rsidP="00673E69">
      <w:pPr>
        <w:spacing w:after="0" w:line="240" w:lineRule="auto"/>
        <w:rPr>
          <w:rFonts w:ascii="Times New Roman" w:hAnsi="Times New Roman" w:cs="Times New Roman"/>
        </w:rPr>
      </w:pPr>
    </w:p>
    <w:p w:rsidR="00452208" w:rsidRDefault="00452208" w:rsidP="00673E69">
      <w:pPr>
        <w:spacing w:after="0" w:line="240" w:lineRule="auto"/>
        <w:rPr>
          <w:rFonts w:ascii="Times New Roman" w:hAnsi="Times New Roman" w:cs="Times New Roman"/>
        </w:rPr>
      </w:pPr>
    </w:p>
    <w:p w:rsidR="00594D17" w:rsidRPr="00B8104A" w:rsidRDefault="00CB10C8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Актуальность хранимых данных</w:t>
      </w:r>
    </w:p>
    <w:p w:rsidR="00594D17" w:rsidRPr="00594D17" w:rsidRDefault="00594D17" w:rsidP="00673E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в </w:t>
      </w:r>
      <w:r w:rsidR="00913CEE">
        <w:rPr>
          <w:rFonts w:ascii="Times New Roman" w:hAnsi="Times New Roman" w:cs="Times New Roman"/>
        </w:rPr>
        <w:t xml:space="preserve">промежуточную </w:t>
      </w:r>
      <w:r w:rsidR="00B8104A">
        <w:rPr>
          <w:rFonts w:ascii="Times New Roman" w:hAnsi="Times New Roman" w:cs="Times New Roman"/>
        </w:rPr>
        <w:t>БД</w:t>
      </w:r>
      <w:r>
        <w:rPr>
          <w:rFonts w:ascii="Times New Roman" w:hAnsi="Times New Roman" w:cs="Times New Roman"/>
        </w:rPr>
        <w:t xml:space="preserve"> должны загружать</w:t>
      </w:r>
      <w:r w:rsidR="001C20F1">
        <w:rPr>
          <w:rFonts w:ascii="Times New Roman" w:hAnsi="Times New Roman" w:cs="Times New Roman"/>
        </w:rPr>
        <w:t xml:space="preserve">ся 1 раз в день. </w:t>
      </w:r>
      <w:r w:rsidR="00913CEE">
        <w:rPr>
          <w:rFonts w:ascii="Times New Roman" w:hAnsi="Times New Roman" w:cs="Times New Roman"/>
        </w:rPr>
        <w:t>Все изменения должны вноситься в промежуточную БД</w:t>
      </w:r>
      <w:r>
        <w:rPr>
          <w:rFonts w:ascii="Times New Roman" w:hAnsi="Times New Roman" w:cs="Times New Roman"/>
        </w:rPr>
        <w:t xml:space="preserve">. </w:t>
      </w:r>
      <w:r w:rsidR="00C12B97">
        <w:rPr>
          <w:rFonts w:ascii="Times New Roman" w:hAnsi="Times New Roman" w:cs="Times New Roman"/>
        </w:rPr>
        <w:t>Справочники должны обновляться каждый день.</w:t>
      </w:r>
    </w:p>
    <w:p w:rsidR="00594D17" w:rsidRDefault="00594D17" w:rsidP="00673E69">
      <w:pPr>
        <w:spacing w:after="0" w:line="240" w:lineRule="auto"/>
        <w:rPr>
          <w:rFonts w:ascii="Times New Roman" w:hAnsi="Times New Roman" w:cs="Times New Roman"/>
        </w:rPr>
      </w:pPr>
    </w:p>
    <w:p w:rsidR="00594D17" w:rsidRPr="00B8104A" w:rsidRDefault="00594D17" w:rsidP="009778DC">
      <w:pPr>
        <w:pStyle w:val="1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8104A">
        <w:rPr>
          <w:rFonts w:ascii="Times New Roman" w:hAnsi="Times New Roman" w:cs="Times New Roman"/>
          <w:b/>
          <w:color w:val="auto"/>
          <w:sz w:val="22"/>
          <w:szCs w:val="22"/>
        </w:rPr>
        <w:t xml:space="preserve">Расположение </w:t>
      </w:r>
      <w:r w:rsidR="00B8104A">
        <w:rPr>
          <w:rFonts w:ascii="Times New Roman" w:hAnsi="Times New Roman" w:cs="Times New Roman"/>
          <w:b/>
          <w:color w:val="auto"/>
          <w:sz w:val="22"/>
          <w:szCs w:val="22"/>
        </w:rPr>
        <w:t>БД</w:t>
      </w:r>
    </w:p>
    <w:p w:rsidR="00594D17" w:rsidRPr="00594D17" w:rsidRDefault="00594D17" w:rsidP="00673E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</w:t>
      </w:r>
      <w:r w:rsidR="00913CEE">
        <w:rPr>
          <w:rFonts w:ascii="Times New Roman" w:hAnsi="Times New Roman" w:cs="Times New Roman"/>
        </w:rPr>
        <w:t>промежуточная БД</w:t>
      </w:r>
      <w:r>
        <w:rPr>
          <w:rFonts w:ascii="Times New Roman" w:hAnsi="Times New Roman" w:cs="Times New Roman"/>
        </w:rPr>
        <w:t xml:space="preserve"> не должна находиться на одном сервер</w:t>
      </w:r>
      <w:r w:rsidR="00DA69E4">
        <w:rPr>
          <w:rFonts w:ascii="Times New Roman" w:hAnsi="Times New Roman" w:cs="Times New Roman"/>
        </w:rPr>
        <w:t>е с Системой</w:t>
      </w:r>
      <w:r>
        <w:rPr>
          <w:rFonts w:ascii="Times New Roman" w:hAnsi="Times New Roman" w:cs="Times New Roman"/>
        </w:rPr>
        <w:t>.</w:t>
      </w:r>
    </w:p>
    <w:p w:rsidR="00594D17" w:rsidRDefault="00594D17" w:rsidP="00673E69">
      <w:pPr>
        <w:spacing w:after="0" w:line="240" w:lineRule="auto"/>
        <w:rPr>
          <w:rFonts w:ascii="Times New Roman" w:hAnsi="Times New Roman" w:cs="Times New Roman"/>
        </w:rPr>
      </w:pPr>
    </w:p>
    <w:p w:rsidR="00CB10C8" w:rsidRPr="009778DC" w:rsidRDefault="00CB10C8" w:rsidP="009778D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Theme="majorEastAsia" w:hAnsi="Times New Roman" w:cs="Times New Roman"/>
          <w:b/>
        </w:rPr>
      </w:pPr>
      <w:r w:rsidRPr="009778DC">
        <w:rPr>
          <w:rFonts w:ascii="Times New Roman" w:eastAsiaTheme="majorEastAsia" w:hAnsi="Times New Roman" w:cs="Times New Roman"/>
          <w:b/>
        </w:rPr>
        <w:t>Функциональные возможности</w:t>
      </w:r>
    </w:p>
    <w:p w:rsidR="00673E69" w:rsidRPr="00673E69" w:rsidRDefault="001C20F1" w:rsidP="00673E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</w:t>
      </w:r>
      <w:r w:rsidR="00361AD1">
        <w:rPr>
          <w:rFonts w:ascii="Times New Roman" w:hAnsi="Times New Roman" w:cs="Times New Roman"/>
        </w:rPr>
        <w:t xml:space="preserve"> должен</w:t>
      </w:r>
      <w:r w:rsidR="007F6F72">
        <w:rPr>
          <w:rFonts w:ascii="Times New Roman" w:hAnsi="Times New Roman" w:cs="Times New Roman"/>
        </w:rPr>
        <w:t xml:space="preserve"> иметь</w:t>
      </w:r>
      <w:r w:rsidR="00594D17">
        <w:rPr>
          <w:rFonts w:ascii="Times New Roman" w:hAnsi="Times New Roman" w:cs="Times New Roman"/>
        </w:rPr>
        <w:t xml:space="preserve"> </w:t>
      </w:r>
      <w:r w:rsidR="00673E69">
        <w:rPr>
          <w:rFonts w:ascii="Times New Roman" w:hAnsi="Times New Roman" w:cs="Times New Roman"/>
        </w:rPr>
        <w:t xml:space="preserve">доступ к </w:t>
      </w:r>
      <w:r w:rsidR="00B8104A">
        <w:rPr>
          <w:rFonts w:ascii="Times New Roman" w:hAnsi="Times New Roman" w:cs="Times New Roman"/>
        </w:rPr>
        <w:t>БД</w:t>
      </w:r>
      <w:r w:rsidR="00594D17">
        <w:rPr>
          <w:rFonts w:ascii="Times New Roman" w:hAnsi="Times New Roman" w:cs="Times New Roman"/>
        </w:rPr>
        <w:t xml:space="preserve"> (настроенный с помощью </w:t>
      </w:r>
      <w:r w:rsidR="00594D17">
        <w:rPr>
          <w:rFonts w:ascii="Times New Roman" w:hAnsi="Times New Roman" w:cs="Times New Roman"/>
          <w:lang w:val="en-US"/>
        </w:rPr>
        <w:t>ODBC</w:t>
      </w:r>
      <w:r w:rsidR="00594D17">
        <w:rPr>
          <w:rFonts w:ascii="Times New Roman" w:hAnsi="Times New Roman" w:cs="Times New Roman"/>
        </w:rPr>
        <w:t>) с правами на чтение</w:t>
      </w:r>
      <w:r w:rsidR="006C2AAD">
        <w:rPr>
          <w:rFonts w:ascii="Times New Roman" w:hAnsi="Times New Roman" w:cs="Times New Roman"/>
        </w:rPr>
        <w:t xml:space="preserve"> и име</w:t>
      </w:r>
      <w:r w:rsidR="006C2AAD" w:rsidRPr="006C2AAD">
        <w:rPr>
          <w:rFonts w:ascii="Times New Roman" w:hAnsi="Times New Roman" w:cs="Times New Roman"/>
        </w:rPr>
        <w:t>т</w:t>
      </w:r>
      <w:r w:rsidR="006C2AAD">
        <w:rPr>
          <w:rFonts w:ascii="Times New Roman" w:hAnsi="Times New Roman" w:cs="Times New Roman"/>
        </w:rPr>
        <w:t>ь</w:t>
      </w:r>
      <w:r w:rsidR="006C2AAD" w:rsidRPr="006C2AAD">
        <w:rPr>
          <w:rFonts w:ascii="Times New Roman" w:hAnsi="Times New Roman" w:cs="Times New Roman"/>
        </w:rPr>
        <w:t xml:space="preserve"> доступ ко всем </w:t>
      </w:r>
      <w:r w:rsidR="00ED794C">
        <w:rPr>
          <w:rFonts w:ascii="Times New Roman" w:hAnsi="Times New Roman" w:cs="Times New Roman"/>
        </w:rPr>
        <w:t>описанным</w:t>
      </w:r>
      <w:r w:rsidR="00361AD1">
        <w:rPr>
          <w:rFonts w:ascii="Times New Roman" w:hAnsi="Times New Roman" w:cs="Times New Roman"/>
        </w:rPr>
        <w:t xml:space="preserve"> данным</w:t>
      </w:r>
      <w:r w:rsidR="00ED794C">
        <w:rPr>
          <w:rFonts w:ascii="Times New Roman" w:hAnsi="Times New Roman" w:cs="Times New Roman"/>
        </w:rPr>
        <w:t xml:space="preserve"> в пункте 2. </w:t>
      </w:r>
      <w:r w:rsidR="00ED794C" w:rsidRPr="00ED794C">
        <w:rPr>
          <w:rFonts w:ascii="Times New Roman" w:hAnsi="Times New Roman" w:cs="Times New Roman"/>
        </w:rPr>
        <w:t>Составление реляционных отношений</w:t>
      </w:r>
      <w:r w:rsidR="007F6F72">
        <w:rPr>
          <w:rFonts w:ascii="Times New Roman" w:hAnsi="Times New Roman" w:cs="Times New Roman"/>
        </w:rPr>
        <w:t xml:space="preserve"> в промежуточной БД</w:t>
      </w:r>
      <w:r w:rsidR="006C2AAD">
        <w:rPr>
          <w:rFonts w:ascii="Times New Roman" w:hAnsi="Times New Roman" w:cs="Times New Roman"/>
        </w:rPr>
        <w:t>.</w:t>
      </w:r>
    </w:p>
    <w:sectPr w:rsidR="00673E69" w:rsidRPr="00673E69" w:rsidSect="00C838F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918" w:rsidRDefault="009E2918" w:rsidP="00103CE5">
      <w:pPr>
        <w:spacing w:after="0" w:line="240" w:lineRule="auto"/>
      </w:pPr>
      <w:r>
        <w:separator/>
      </w:r>
    </w:p>
  </w:endnote>
  <w:endnote w:type="continuationSeparator" w:id="0">
    <w:p w:rsidR="009E2918" w:rsidRDefault="009E2918" w:rsidP="0010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24"/>
      <w:gridCol w:w="4140"/>
      <w:gridCol w:w="2819"/>
    </w:tblGrid>
    <w:tr w:rsidR="00B771A7" w:rsidRPr="00CC3D5F" w:rsidTr="003B4468">
      <w:trPr>
        <w:trHeight w:val="219"/>
      </w:trPr>
      <w:tc>
        <w:tcPr>
          <w:tcW w:w="2824" w:type="dxa"/>
        </w:tcPr>
        <w:p w:rsidR="00B771A7" w:rsidRPr="00D452BE" w:rsidRDefault="00B771A7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left="-98" w:right="76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</w:rPr>
            <w:t>©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A2 Consulting </w:t>
          </w:r>
          <w:r>
            <w:rPr>
              <w:rFonts w:ascii="Arial" w:hAnsi="Arial" w:cs="Arial"/>
              <w:sz w:val="16"/>
              <w:szCs w:val="16"/>
            </w:rPr>
            <w:t>20</w:t>
          </w:r>
          <w:r>
            <w:rPr>
              <w:rFonts w:ascii="Arial" w:hAnsi="Arial" w:cs="Arial"/>
              <w:sz w:val="16"/>
              <w:szCs w:val="16"/>
              <w:lang w:val="en-US"/>
            </w:rPr>
            <w:t>18</w:t>
          </w:r>
        </w:p>
        <w:p w:rsidR="00B771A7" w:rsidRPr="00CB36DF" w:rsidRDefault="00B771A7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right="76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140" w:type="dxa"/>
        </w:tcPr>
        <w:p w:rsidR="00B771A7" w:rsidRPr="00E624E1" w:rsidRDefault="00B771A7" w:rsidP="00035EAC">
          <w:pPr>
            <w:pStyle w:val="a6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spacing w:before="54"/>
            <w:ind w:right="76"/>
            <w:jc w:val="center"/>
            <w:rPr>
              <w:rFonts w:ascii="Arial" w:hAnsi="Arial" w:cs="Arial"/>
              <w:sz w:val="16"/>
              <w:szCs w:val="16"/>
            </w:rPr>
          </w:pPr>
          <w:r w:rsidRPr="00E624E1">
            <w:rPr>
              <w:rFonts w:ascii="Arial" w:hAnsi="Arial" w:cs="Arial"/>
              <w:sz w:val="16"/>
              <w:szCs w:val="16"/>
            </w:rPr>
            <w:t>Конфиденциально</w:t>
          </w:r>
        </w:p>
      </w:tc>
      <w:tc>
        <w:tcPr>
          <w:tcW w:w="2819" w:type="dxa"/>
        </w:tcPr>
        <w:p w:rsidR="00B771A7" w:rsidRPr="00CC3D5F" w:rsidRDefault="00B771A7" w:rsidP="00035EAC">
          <w:pPr>
            <w:pStyle w:val="a6"/>
            <w:tabs>
              <w:tab w:val="clear" w:pos="4677"/>
              <w:tab w:val="clear" w:pos="9355"/>
              <w:tab w:val="left" w:pos="-11"/>
              <w:tab w:val="left" w:pos="425"/>
              <w:tab w:val="right" w:pos="2355"/>
              <w:tab w:val="center" w:pos="4256"/>
              <w:tab w:val="right" w:pos="8513"/>
            </w:tabs>
            <w:snapToGrid w:val="0"/>
            <w:spacing w:before="54"/>
            <w:ind w:left="-11" w:right="76"/>
            <w:rPr>
              <w:rFonts w:ascii="Arial" w:hAnsi="Arial" w:cs="Arial"/>
              <w:sz w:val="16"/>
              <w:szCs w:val="16"/>
            </w:rPr>
          </w:pPr>
          <w:r w:rsidRPr="00CC3D5F">
            <w:rPr>
              <w:rStyle w:val="a9"/>
              <w:rFonts w:cs="Arial"/>
              <w:sz w:val="16"/>
              <w:szCs w:val="16"/>
            </w:rPr>
            <w:tab/>
          </w:r>
          <w:r w:rsidRPr="00CC3D5F">
            <w:rPr>
              <w:rStyle w:val="a9"/>
              <w:rFonts w:cs="Arial"/>
              <w:sz w:val="16"/>
              <w:szCs w:val="16"/>
            </w:rPr>
            <w:tab/>
          </w:r>
          <w:r>
            <w:rPr>
              <w:rStyle w:val="a9"/>
              <w:rFonts w:cs="Arial"/>
              <w:sz w:val="16"/>
              <w:szCs w:val="16"/>
            </w:rPr>
            <w:fldChar w:fldCharType="begin"/>
          </w:r>
          <w:r>
            <w:rPr>
              <w:rStyle w:val="a9"/>
              <w:rFonts w:cs="Arial"/>
              <w:sz w:val="16"/>
              <w:szCs w:val="16"/>
            </w:rPr>
            <w:instrText xml:space="preserve"> PAGE  </w:instrText>
          </w:r>
          <w:r>
            <w:rPr>
              <w:rStyle w:val="a9"/>
              <w:rFonts w:cs="Arial"/>
              <w:sz w:val="16"/>
              <w:szCs w:val="16"/>
            </w:rPr>
            <w:fldChar w:fldCharType="separate"/>
          </w:r>
          <w:r w:rsidR="00286813">
            <w:rPr>
              <w:rStyle w:val="a9"/>
              <w:rFonts w:cs="Arial"/>
              <w:noProof/>
              <w:sz w:val="16"/>
              <w:szCs w:val="16"/>
            </w:rPr>
            <w:t>1</w:t>
          </w:r>
          <w:r>
            <w:rPr>
              <w:rStyle w:val="a9"/>
              <w:rFonts w:cs="Arial"/>
              <w:sz w:val="16"/>
              <w:szCs w:val="16"/>
            </w:rPr>
            <w:fldChar w:fldCharType="end"/>
          </w:r>
        </w:p>
      </w:tc>
    </w:tr>
  </w:tbl>
  <w:p w:rsidR="00B771A7" w:rsidRDefault="00B771A7" w:rsidP="00035E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918" w:rsidRDefault="009E2918" w:rsidP="00103CE5">
      <w:pPr>
        <w:spacing w:after="0" w:line="240" w:lineRule="auto"/>
      </w:pPr>
      <w:r>
        <w:separator/>
      </w:r>
    </w:p>
  </w:footnote>
  <w:footnote w:type="continuationSeparator" w:id="0">
    <w:p w:rsidR="009E2918" w:rsidRDefault="009E2918" w:rsidP="0010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5103"/>
      <w:gridCol w:w="2551"/>
    </w:tblGrid>
    <w:tr w:rsidR="00B771A7" w:rsidTr="003B4468">
      <w:trPr>
        <w:trHeight w:val="720"/>
      </w:trPr>
      <w:tc>
        <w:tcPr>
          <w:tcW w:w="2269" w:type="dxa"/>
          <w:vAlign w:val="center"/>
        </w:tcPr>
        <w:p w:rsidR="00B771A7" w:rsidRDefault="00B771A7" w:rsidP="00035EAC">
          <w:pPr>
            <w:pStyle w:val="a4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sz w:val="28"/>
              <w:szCs w:val="28"/>
              <w:lang w:eastAsia="ru-RU"/>
            </w:rPr>
            <w:drawing>
              <wp:inline distT="0" distB="0" distL="0" distR="0">
                <wp:extent cx="991870" cy="267335"/>
                <wp:effectExtent l="0" t="0" r="0" b="0"/>
                <wp:docPr id="4" name="Рисунок 0" descr="qlikview_banner_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0" descr="qlikview_banner_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7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B771A7" w:rsidRDefault="00B771A7" w:rsidP="00035EAC">
          <w:pPr>
            <w:pStyle w:val="a4"/>
            <w:tabs>
              <w:tab w:val="clear" w:pos="4677"/>
              <w:tab w:val="clear" w:pos="9355"/>
              <w:tab w:val="center" w:pos="4256"/>
              <w:tab w:val="right" w:pos="8513"/>
            </w:tabs>
            <w:snapToGrid w:val="0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sz w:val="28"/>
              <w:szCs w:val="28"/>
              <w:lang w:eastAsia="ru-RU"/>
            </w:rPr>
            <w:drawing>
              <wp:inline distT="0" distB="0" distL="0" distR="0">
                <wp:extent cx="1621790" cy="319405"/>
                <wp:effectExtent l="0" t="0" r="0" b="4445"/>
                <wp:docPr id="6" name="Рисунок 4" descr="QV_pos_small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QV_pos_small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vAlign w:val="center"/>
        </w:tcPr>
        <w:p w:rsidR="00B771A7" w:rsidRDefault="00B771A7" w:rsidP="00035EAC">
          <w:pPr>
            <w:pStyle w:val="a4"/>
            <w:tabs>
              <w:tab w:val="clear" w:pos="4677"/>
              <w:tab w:val="clear" w:pos="9355"/>
              <w:tab w:val="left" w:pos="417"/>
              <w:tab w:val="left" w:pos="2740"/>
              <w:tab w:val="center" w:pos="4256"/>
              <w:tab w:val="right" w:pos="8513"/>
            </w:tabs>
            <w:snapToGrid w:val="0"/>
            <w:ind w:left="417" w:right="1391" w:hanging="258"/>
          </w:pPr>
        </w:p>
      </w:tc>
    </w:tr>
  </w:tbl>
  <w:p w:rsidR="00B771A7" w:rsidRDefault="00B771A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85A"/>
    <w:multiLevelType w:val="hybridMultilevel"/>
    <w:tmpl w:val="2372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11BCD"/>
    <w:multiLevelType w:val="hybridMultilevel"/>
    <w:tmpl w:val="DA28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A586E"/>
    <w:multiLevelType w:val="hybridMultilevel"/>
    <w:tmpl w:val="95CE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69"/>
    <w:rsid w:val="00006178"/>
    <w:rsid w:val="0000641D"/>
    <w:rsid w:val="00010D21"/>
    <w:rsid w:val="000122FB"/>
    <w:rsid w:val="000261D2"/>
    <w:rsid w:val="00035EAC"/>
    <w:rsid w:val="0004073C"/>
    <w:rsid w:val="00041253"/>
    <w:rsid w:val="00043538"/>
    <w:rsid w:val="000479D7"/>
    <w:rsid w:val="00070C44"/>
    <w:rsid w:val="00075E87"/>
    <w:rsid w:val="000862B4"/>
    <w:rsid w:val="00096150"/>
    <w:rsid w:val="000D129E"/>
    <w:rsid w:val="000E487C"/>
    <w:rsid w:val="000E680B"/>
    <w:rsid w:val="000F59EE"/>
    <w:rsid w:val="000F6AF1"/>
    <w:rsid w:val="00103CE5"/>
    <w:rsid w:val="0012296B"/>
    <w:rsid w:val="0012542D"/>
    <w:rsid w:val="0014634F"/>
    <w:rsid w:val="0015218B"/>
    <w:rsid w:val="00171F10"/>
    <w:rsid w:val="00174C66"/>
    <w:rsid w:val="00175C9B"/>
    <w:rsid w:val="00176BCE"/>
    <w:rsid w:val="00180CB7"/>
    <w:rsid w:val="00196EFB"/>
    <w:rsid w:val="001A2872"/>
    <w:rsid w:val="001B3EFF"/>
    <w:rsid w:val="001C20F1"/>
    <w:rsid w:val="001D14E8"/>
    <w:rsid w:val="001D58BB"/>
    <w:rsid w:val="001D5A64"/>
    <w:rsid w:val="001E3865"/>
    <w:rsid w:val="001F6E3B"/>
    <w:rsid w:val="002178C0"/>
    <w:rsid w:val="0022375D"/>
    <w:rsid w:val="0022543F"/>
    <w:rsid w:val="00243F78"/>
    <w:rsid w:val="002453E4"/>
    <w:rsid w:val="00252925"/>
    <w:rsid w:val="002713AD"/>
    <w:rsid w:val="00274B46"/>
    <w:rsid w:val="00280511"/>
    <w:rsid w:val="00282D4A"/>
    <w:rsid w:val="00286813"/>
    <w:rsid w:val="00294E1D"/>
    <w:rsid w:val="002A05CC"/>
    <w:rsid w:val="002C3B45"/>
    <w:rsid w:val="002F3693"/>
    <w:rsid w:val="0035798B"/>
    <w:rsid w:val="00361AD1"/>
    <w:rsid w:val="00373822"/>
    <w:rsid w:val="00393A7C"/>
    <w:rsid w:val="00397824"/>
    <w:rsid w:val="003A1531"/>
    <w:rsid w:val="003A716D"/>
    <w:rsid w:val="003B1859"/>
    <w:rsid w:val="003B4468"/>
    <w:rsid w:val="003B7958"/>
    <w:rsid w:val="003C3895"/>
    <w:rsid w:val="003D41E1"/>
    <w:rsid w:val="003E645F"/>
    <w:rsid w:val="003F0AC4"/>
    <w:rsid w:val="00402F75"/>
    <w:rsid w:val="00404EBE"/>
    <w:rsid w:val="004131D5"/>
    <w:rsid w:val="004165F4"/>
    <w:rsid w:val="00421E44"/>
    <w:rsid w:val="00422DD0"/>
    <w:rsid w:val="00423D3C"/>
    <w:rsid w:val="004248F0"/>
    <w:rsid w:val="00446AE0"/>
    <w:rsid w:val="00452208"/>
    <w:rsid w:val="00462CEC"/>
    <w:rsid w:val="00467F0B"/>
    <w:rsid w:val="00471FA7"/>
    <w:rsid w:val="0047229B"/>
    <w:rsid w:val="0048124C"/>
    <w:rsid w:val="004875CD"/>
    <w:rsid w:val="00492851"/>
    <w:rsid w:val="004B09AE"/>
    <w:rsid w:val="004C16F2"/>
    <w:rsid w:val="004D6FA6"/>
    <w:rsid w:val="004E38CB"/>
    <w:rsid w:val="004E5AC2"/>
    <w:rsid w:val="0050737C"/>
    <w:rsid w:val="00510648"/>
    <w:rsid w:val="005110D3"/>
    <w:rsid w:val="00513F34"/>
    <w:rsid w:val="005245AE"/>
    <w:rsid w:val="005338D0"/>
    <w:rsid w:val="0055163B"/>
    <w:rsid w:val="005624A4"/>
    <w:rsid w:val="00562592"/>
    <w:rsid w:val="00594D17"/>
    <w:rsid w:val="005C26BE"/>
    <w:rsid w:val="005E1B12"/>
    <w:rsid w:val="005F6547"/>
    <w:rsid w:val="00610C99"/>
    <w:rsid w:val="006137AF"/>
    <w:rsid w:val="0062590D"/>
    <w:rsid w:val="00673E69"/>
    <w:rsid w:val="00685B62"/>
    <w:rsid w:val="0068673A"/>
    <w:rsid w:val="006B45AA"/>
    <w:rsid w:val="006B477D"/>
    <w:rsid w:val="006B62EB"/>
    <w:rsid w:val="006B6872"/>
    <w:rsid w:val="006C2AAD"/>
    <w:rsid w:val="006C556E"/>
    <w:rsid w:val="006C6CEF"/>
    <w:rsid w:val="006C71DC"/>
    <w:rsid w:val="006E5580"/>
    <w:rsid w:val="006E5EB0"/>
    <w:rsid w:val="00704BE7"/>
    <w:rsid w:val="00722221"/>
    <w:rsid w:val="0073646C"/>
    <w:rsid w:val="007731A8"/>
    <w:rsid w:val="00774D58"/>
    <w:rsid w:val="00776894"/>
    <w:rsid w:val="0078149D"/>
    <w:rsid w:val="007B0A23"/>
    <w:rsid w:val="007D1697"/>
    <w:rsid w:val="007D2972"/>
    <w:rsid w:val="007D7F77"/>
    <w:rsid w:val="007E3409"/>
    <w:rsid w:val="007F6F72"/>
    <w:rsid w:val="00806DAC"/>
    <w:rsid w:val="0081554F"/>
    <w:rsid w:val="00827D42"/>
    <w:rsid w:val="00833E3B"/>
    <w:rsid w:val="008377C6"/>
    <w:rsid w:val="00837A20"/>
    <w:rsid w:val="008460BC"/>
    <w:rsid w:val="0084640E"/>
    <w:rsid w:val="0086160E"/>
    <w:rsid w:val="00887B7C"/>
    <w:rsid w:val="008C2817"/>
    <w:rsid w:val="008C496C"/>
    <w:rsid w:val="00901EBE"/>
    <w:rsid w:val="00913CEE"/>
    <w:rsid w:val="0092411F"/>
    <w:rsid w:val="00930143"/>
    <w:rsid w:val="00933A8B"/>
    <w:rsid w:val="00954281"/>
    <w:rsid w:val="0097734F"/>
    <w:rsid w:val="009778DC"/>
    <w:rsid w:val="0098488C"/>
    <w:rsid w:val="009951D1"/>
    <w:rsid w:val="009A19D6"/>
    <w:rsid w:val="009B1506"/>
    <w:rsid w:val="009B7AAC"/>
    <w:rsid w:val="009C12F9"/>
    <w:rsid w:val="009C16A4"/>
    <w:rsid w:val="009C6DAA"/>
    <w:rsid w:val="009D1128"/>
    <w:rsid w:val="009D67FA"/>
    <w:rsid w:val="009E2918"/>
    <w:rsid w:val="009E3009"/>
    <w:rsid w:val="009E56A2"/>
    <w:rsid w:val="009F3F56"/>
    <w:rsid w:val="00A012D0"/>
    <w:rsid w:val="00A14F35"/>
    <w:rsid w:val="00A23E25"/>
    <w:rsid w:val="00A36F79"/>
    <w:rsid w:val="00A43C26"/>
    <w:rsid w:val="00A52955"/>
    <w:rsid w:val="00A62E38"/>
    <w:rsid w:val="00A66DA7"/>
    <w:rsid w:val="00A72F2B"/>
    <w:rsid w:val="00A853DD"/>
    <w:rsid w:val="00A97E58"/>
    <w:rsid w:val="00AC10D7"/>
    <w:rsid w:val="00AC3797"/>
    <w:rsid w:val="00AC68E3"/>
    <w:rsid w:val="00AE0811"/>
    <w:rsid w:val="00AF477D"/>
    <w:rsid w:val="00B00767"/>
    <w:rsid w:val="00B07960"/>
    <w:rsid w:val="00B10015"/>
    <w:rsid w:val="00B12C41"/>
    <w:rsid w:val="00B208C6"/>
    <w:rsid w:val="00B25417"/>
    <w:rsid w:val="00B407D9"/>
    <w:rsid w:val="00B47081"/>
    <w:rsid w:val="00B5119D"/>
    <w:rsid w:val="00B54C9E"/>
    <w:rsid w:val="00B55F7B"/>
    <w:rsid w:val="00B76B45"/>
    <w:rsid w:val="00B771A7"/>
    <w:rsid w:val="00B779BD"/>
    <w:rsid w:val="00B8104A"/>
    <w:rsid w:val="00B83524"/>
    <w:rsid w:val="00B91CD1"/>
    <w:rsid w:val="00B94723"/>
    <w:rsid w:val="00BA25D4"/>
    <w:rsid w:val="00BC4242"/>
    <w:rsid w:val="00BC6BF9"/>
    <w:rsid w:val="00BE4699"/>
    <w:rsid w:val="00BF58D1"/>
    <w:rsid w:val="00BF621B"/>
    <w:rsid w:val="00C00EDF"/>
    <w:rsid w:val="00C12B97"/>
    <w:rsid w:val="00C23D8D"/>
    <w:rsid w:val="00C312CC"/>
    <w:rsid w:val="00C44B23"/>
    <w:rsid w:val="00C45CA1"/>
    <w:rsid w:val="00C513AE"/>
    <w:rsid w:val="00C54DF0"/>
    <w:rsid w:val="00C838F6"/>
    <w:rsid w:val="00C85CCA"/>
    <w:rsid w:val="00C91678"/>
    <w:rsid w:val="00C94736"/>
    <w:rsid w:val="00CB10C8"/>
    <w:rsid w:val="00CF3E84"/>
    <w:rsid w:val="00D30E46"/>
    <w:rsid w:val="00D31703"/>
    <w:rsid w:val="00D675F3"/>
    <w:rsid w:val="00D70E05"/>
    <w:rsid w:val="00D927B9"/>
    <w:rsid w:val="00D95A22"/>
    <w:rsid w:val="00DA0B01"/>
    <w:rsid w:val="00DA69E4"/>
    <w:rsid w:val="00DA6D16"/>
    <w:rsid w:val="00DB7BCE"/>
    <w:rsid w:val="00DC1295"/>
    <w:rsid w:val="00DD1F6D"/>
    <w:rsid w:val="00DE2580"/>
    <w:rsid w:val="00DE5447"/>
    <w:rsid w:val="00DE611D"/>
    <w:rsid w:val="00DF09D6"/>
    <w:rsid w:val="00E041EB"/>
    <w:rsid w:val="00E06F07"/>
    <w:rsid w:val="00E116A6"/>
    <w:rsid w:val="00E25B53"/>
    <w:rsid w:val="00E43D44"/>
    <w:rsid w:val="00E55F41"/>
    <w:rsid w:val="00E61D73"/>
    <w:rsid w:val="00E63E10"/>
    <w:rsid w:val="00E64EDD"/>
    <w:rsid w:val="00E72A19"/>
    <w:rsid w:val="00E82706"/>
    <w:rsid w:val="00E8320F"/>
    <w:rsid w:val="00E929EC"/>
    <w:rsid w:val="00E93160"/>
    <w:rsid w:val="00EA2A8D"/>
    <w:rsid w:val="00ED2D7D"/>
    <w:rsid w:val="00ED6B3B"/>
    <w:rsid w:val="00ED794C"/>
    <w:rsid w:val="00EE0DE6"/>
    <w:rsid w:val="00EE288D"/>
    <w:rsid w:val="00F05677"/>
    <w:rsid w:val="00F15CF1"/>
    <w:rsid w:val="00F30A7E"/>
    <w:rsid w:val="00F43F56"/>
    <w:rsid w:val="00F47C4F"/>
    <w:rsid w:val="00F50814"/>
    <w:rsid w:val="00F614EB"/>
    <w:rsid w:val="00F61C73"/>
    <w:rsid w:val="00F67E3C"/>
    <w:rsid w:val="00F728DC"/>
    <w:rsid w:val="00F761CA"/>
    <w:rsid w:val="00F868EB"/>
    <w:rsid w:val="00F92D0E"/>
    <w:rsid w:val="00F960B7"/>
    <w:rsid w:val="00FA001C"/>
    <w:rsid w:val="00FB3BB8"/>
    <w:rsid w:val="00FC21EF"/>
    <w:rsid w:val="00FD3E1D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8F6"/>
  </w:style>
  <w:style w:type="paragraph" w:styleId="1">
    <w:name w:val="heading 1"/>
    <w:basedOn w:val="a"/>
    <w:next w:val="a"/>
    <w:link w:val="10"/>
    <w:uiPriority w:val="9"/>
    <w:qFormat/>
    <w:rsid w:val="00B8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CE5"/>
  </w:style>
  <w:style w:type="paragraph" w:styleId="a6">
    <w:name w:val="footer"/>
    <w:basedOn w:val="a"/>
    <w:link w:val="a7"/>
    <w:uiPriority w:val="99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CE5"/>
  </w:style>
  <w:style w:type="character" w:customStyle="1" w:styleId="40">
    <w:name w:val="Заголовок 4 Знак"/>
    <w:basedOn w:val="a0"/>
    <w:link w:val="4"/>
    <w:uiPriority w:val="9"/>
    <w:semiHidden/>
    <w:rsid w:val="00524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8">
    <w:name w:val="Table Grid"/>
    <w:basedOn w:val="a1"/>
    <w:uiPriority w:val="39"/>
    <w:rsid w:val="0042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age number"/>
    <w:basedOn w:val="a0"/>
    <w:rsid w:val="00035EAC"/>
  </w:style>
  <w:style w:type="paragraph" w:styleId="aa">
    <w:name w:val="Body Text Indent"/>
    <w:basedOn w:val="a"/>
    <w:link w:val="ab"/>
    <w:uiPriority w:val="99"/>
    <w:semiHidden/>
    <w:rsid w:val="00035EAC"/>
    <w:pPr>
      <w:suppressAutoHyphens/>
      <w:spacing w:after="0" w:line="240" w:lineRule="auto"/>
      <w:ind w:left="360"/>
      <w:jc w:val="both"/>
    </w:pPr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35EAC"/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B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446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9F3F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F3F5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F3F5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3F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F3F5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8F6"/>
  </w:style>
  <w:style w:type="paragraph" w:styleId="1">
    <w:name w:val="heading 1"/>
    <w:basedOn w:val="a"/>
    <w:next w:val="a"/>
    <w:link w:val="10"/>
    <w:uiPriority w:val="9"/>
    <w:qFormat/>
    <w:rsid w:val="00B8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CE5"/>
  </w:style>
  <w:style w:type="paragraph" w:styleId="a6">
    <w:name w:val="footer"/>
    <w:basedOn w:val="a"/>
    <w:link w:val="a7"/>
    <w:uiPriority w:val="99"/>
    <w:unhideWhenUsed/>
    <w:rsid w:val="00103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CE5"/>
  </w:style>
  <w:style w:type="character" w:customStyle="1" w:styleId="40">
    <w:name w:val="Заголовок 4 Знак"/>
    <w:basedOn w:val="a0"/>
    <w:link w:val="4"/>
    <w:uiPriority w:val="9"/>
    <w:semiHidden/>
    <w:rsid w:val="00524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8">
    <w:name w:val="Table Grid"/>
    <w:basedOn w:val="a1"/>
    <w:uiPriority w:val="39"/>
    <w:rsid w:val="0042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age number"/>
    <w:basedOn w:val="a0"/>
    <w:rsid w:val="00035EAC"/>
  </w:style>
  <w:style w:type="paragraph" w:styleId="aa">
    <w:name w:val="Body Text Indent"/>
    <w:basedOn w:val="a"/>
    <w:link w:val="ab"/>
    <w:uiPriority w:val="99"/>
    <w:semiHidden/>
    <w:rsid w:val="00035EAC"/>
    <w:pPr>
      <w:suppressAutoHyphens/>
      <w:spacing w:after="0" w:line="240" w:lineRule="auto"/>
      <w:ind w:left="360"/>
      <w:jc w:val="both"/>
    </w:pPr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35EAC"/>
    <w:rPr>
      <w:rFonts w:ascii="Verdana" w:eastAsia="Times New Roman" w:hAnsi="Verdana" w:cs="Times New Roman"/>
      <w:b/>
      <w:bCs/>
      <w:sz w:val="18"/>
      <w:szCs w:val="24"/>
      <w:u w:val="single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B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B446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9F3F5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F3F5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F3F5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3F5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F3F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380A-6F9C-4682-8752-DAC12DED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687F4242</Template>
  <TotalTime>0</TotalTime>
  <Pages>9</Pages>
  <Words>1802</Words>
  <Characters>10278</Characters>
  <Application>Microsoft Office Word</Application>
  <DocSecurity>4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Екименко Алексей Николаевич</cp:lastModifiedBy>
  <cp:revision>2</cp:revision>
  <cp:lastPrinted>2018-05-28T09:41:00Z</cp:lastPrinted>
  <dcterms:created xsi:type="dcterms:W3CDTF">2018-07-13T05:34:00Z</dcterms:created>
  <dcterms:modified xsi:type="dcterms:W3CDTF">2018-07-13T05:34:00Z</dcterms:modified>
</cp:coreProperties>
</file>